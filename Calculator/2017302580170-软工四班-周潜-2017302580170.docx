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pStyle w:val="a7"/>
        <w:spacing w:line="360" w:lineRule="auto"/>
      </w:pPr>
      <w:r w:rsidRPr="005E59D1">
        <w:rPr>
          <w:rFonts w:hint="eastAsia"/>
        </w:rPr>
        <w:t>武汉大学计算机学院</w:t>
      </w:r>
    </w:p>
    <w:p w:rsidR="005E59D1" w:rsidRPr="00BA3C80" w:rsidRDefault="005E59D1" w:rsidP="00137A04">
      <w:pPr>
        <w:pStyle w:val="a7"/>
        <w:spacing w:line="360" w:lineRule="auto"/>
      </w:pPr>
      <w:r w:rsidRPr="005E59D1">
        <w:rPr>
          <w:rFonts w:hint="eastAsia"/>
        </w:rPr>
        <w:t>本科生实验报告</w:t>
      </w:r>
    </w:p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466A1" w:rsidP="00137A04">
      <w:pPr>
        <w:pStyle w:val="a8"/>
        <w:spacing w:line="360" w:lineRule="auto"/>
      </w:pPr>
      <w:r>
        <w:rPr>
          <w:rFonts w:hint="eastAsia"/>
        </w:rPr>
        <w:t>简易科学计算器的总体设计与实现</w:t>
      </w:r>
    </w:p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spacing w:line="360" w:lineRule="auto"/>
        <w:ind w:firstLineChars="900" w:firstLine="2700"/>
        <w:rPr>
          <w:rFonts w:ascii="Times New Roman" w:eastAsia="宋体" w:hAnsi="Times New Roman" w:cs="Times New Roman"/>
          <w:sz w:val="30"/>
          <w:szCs w:val="30"/>
        </w:rPr>
      </w:pPr>
      <w:r w:rsidRPr="005E59D1">
        <w:rPr>
          <w:rFonts w:ascii="Times New Roman" w:eastAsia="宋体" w:hAnsi="Times New Roman" w:cs="Times New Roman" w:hint="eastAsia"/>
          <w:sz w:val="30"/>
          <w:szCs w:val="30"/>
        </w:rPr>
        <w:t>专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业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 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5C6D85">
        <w:rPr>
          <w:rFonts w:ascii="Times New Roman" w:eastAsia="宋体" w:hAnsi="Times New Roman" w:cs="Times New Roman" w:hint="eastAsia"/>
          <w:sz w:val="30"/>
          <w:szCs w:val="30"/>
        </w:rPr>
        <w:t>软件工程</w:t>
      </w:r>
    </w:p>
    <w:p w:rsidR="005E59D1" w:rsidRPr="005E59D1" w:rsidRDefault="005E59D1" w:rsidP="00137A04">
      <w:pPr>
        <w:spacing w:line="360" w:lineRule="auto"/>
        <w:ind w:firstLineChars="900" w:firstLine="2700"/>
        <w:rPr>
          <w:rFonts w:ascii="Times New Roman" w:eastAsia="宋体" w:hAnsi="Times New Roman" w:cs="Times New Roman"/>
          <w:sz w:val="30"/>
          <w:szCs w:val="30"/>
        </w:rPr>
      </w:pPr>
      <w:r w:rsidRPr="005E59D1">
        <w:rPr>
          <w:rFonts w:ascii="Times New Roman" w:eastAsia="宋体" w:hAnsi="Times New Roman" w:cs="Times New Roman" w:hint="eastAsia"/>
          <w:sz w:val="30"/>
          <w:szCs w:val="30"/>
        </w:rPr>
        <w:t>课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程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 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237DC4">
        <w:rPr>
          <w:rFonts w:ascii="Times New Roman" w:eastAsia="宋体" w:hAnsi="Times New Roman" w:cs="Times New Roman" w:hint="eastAsia"/>
          <w:sz w:val="30"/>
          <w:szCs w:val="30"/>
        </w:rPr>
        <w:t>Windows</w:t>
      </w:r>
      <w:r w:rsidR="00237DC4">
        <w:rPr>
          <w:rFonts w:ascii="Times New Roman" w:eastAsia="宋体" w:hAnsi="Times New Roman" w:cs="Times New Roman" w:hint="eastAsia"/>
          <w:sz w:val="30"/>
          <w:szCs w:val="30"/>
        </w:rPr>
        <w:t>编程实验</w:t>
      </w:r>
    </w:p>
    <w:p w:rsidR="005C6D85" w:rsidRPr="005E59D1" w:rsidRDefault="005E59D1" w:rsidP="00137A04">
      <w:pPr>
        <w:spacing w:line="360" w:lineRule="auto"/>
        <w:ind w:firstLineChars="900" w:firstLine="2700"/>
        <w:rPr>
          <w:rFonts w:ascii="Times New Roman" w:eastAsia="宋体" w:hAnsi="Times New Roman" w:cs="Times New Roman"/>
          <w:sz w:val="24"/>
          <w:szCs w:val="24"/>
        </w:rPr>
      </w:pPr>
      <w:r w:rsidRPr="005E59D1">
        <w:rPr>
          <w:rFonts w:ascii="Times New Roman" w:eastAsia="宋体" w:hAnsi="Times New Roman" w:cs="Times New Roman" w:hint="eastAsia"/>
          <w:sz w:val="30"/>
          <w:szCs w:val="30"/>
        </w:rPr>
        <w:t>指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导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教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师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proofErr w:type="gramStart"/>
      <w:r w:rsidRPr="005E59D1">
        <w:rPr>
          <w:rFonts w:ascii="Times New Roman" w:eastAsia="宋体" w:hAnsi="Times New Roman" w:cs="Times New Roman" w:hint="eastAsia"/>
          <w:sz w:val="30"/>
          <w:szCs w:val="30"/>
        </w:rPr>
        <w:t>一</w:t>
      </w:r>
      <w:proofErr w:type="gramEnd"/>
      <w:r w:rsidRPr="005E59D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237DC4">
        <w:rPr>
          <w:rFonts w:ascii="Times New Roman" w:eastAsia="宋体" w:hAnsi="Times New Roman" w:cs="Times New Roman" w:hint="eastAsia"/>
          <w:sz w:val="30"/>
          <w:szCs w:val="30"/>
        </w:rPr>
        <w:t>胡继承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   </w:t>
      </w:r>
      <w:r w:rsidR="00E60193">
        <w:rPr>
          <w:rFonts w:ascii="Times New Roman" w:eastAsia="宋体" w:hAnsi="Times New Roman" w:cs="Times New Roman" w:hint="eastAsia"/>
          <w:sz w:val="30"/>
          <w:szCs w:val="30"/>
        </w:rPr>
        <w:t>教授</w:t>
      </w:r>
    </w:p>
    <w:p w:rsidR="005E59D1" w:rsidRPr="005E59D1" w:rsidRDefault="005E59D1" w:rsidP="00137A04">
      <w:pPr>
        <w:spacing w:line="360" w:lineRule="auto"/>
        <w:ind w:firstLineChars="900" w:firstLine="2700"/>
        <w:rPr>
          <w:rFonts w:ascii="Times New Roman" w:eastAsia="宋体" w:hAnsi="Times New Roman" w:cs="Times New Roman"/>
          <w:sz w:val="30"/>
          <w:szCs w:val="30"/>
        </w:rPr>
      </w:pPr>
      <w:r w:rsidRPr="005E59D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号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 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20</w:t>
      </w:r>
      <w:r w:rsidR="005C6D85">
        <w:rPr>
          <w:rFonts w:ascii="Times New Roman" w:eastAsia="宋体" w:hAnsi="Times New Roman" w:cs="Times New Roman"/>
          <w:sz w:val="30"/>
          <w:szCs w:val="30"/>
        </w:rPr>
        <w:t>1730</w:t>
      </w:r>
      <w:r w:rsidR="00E60193">
        <w:rPr>
          <w:rFonts w:ascii="Times New Roman" w:eastAsia="宋体" w:hAnsi="Times New Roman" w:cs="Times New Roman"/>
          <w:sz w:val="30"/>
          <w:szCs w:val="30"/>
        </w:rPr>
        <w:t>2580170</w:t>
      </w:r>
    </w:p>
    <w:p w:rsidR="005E59D1" w:rsidRPr="005E59D1" w:rsidRDefault="005E59D1" w:rsidP="00137A04">
      <w:pPr>
        <w:spacing w:line="360" w:lineRule="auto"/>
        <w:ind w:firstLineChars="900" w:firstLine="2700"/>
        <w:rPr>
          <w:rFonts w:ascii="Times New Roman" w:eastAsia="宋体" w:hAnsi="Times New Roman" w:cs="Times New Roman"/>
          <w:sz w:val="30"/>
          <w:szCs w:val="30"/>
        </w:rPr>
      </w:pPr>
      <w:r w:rsidRPr="005E59D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姓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 xml:space="preserve">   </w:t>
      </w:r>
      <w:r w:rsidRPr="005E59D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E60193">
        <w:rPr>
          <w:rFonts w:ascii="Times New Roman" w:eastAsia="宋体" w:hAnsi="Times New Roman" w:cs="Times New Roman" w:hint="eastAsia"/>
          <w:sz w:val="30"/>
          <w:szCs w:val="30"/>
        </w:rPr>
        <w:t>周潜</w:t>
      </w:r>
    </w:p>
    <w:p w:rsidR="005E59D1" w:rsidRPr="005E59D1" w:rsidRDefault="005E59D1" w:rsidP="00137A04">
      <w:pPr>
        <w:pStyle w:val="af0"/>
        <w:spacing w:line="360" w:lineRule="auto"/>
        <w:ind w:firstLine="480"/>
      </w:pPr>
      <w:r w:rsidRPr="005E59D1">
        <w:rPr>
          <w:rFonts w:hint="eastAsia"/>
        </w:rPr>
        <w:t xml:space="preserve">          </w:t>
      </w:r>
    </w:p>
    <w:p w:rsidR="005E59D1" w:rsidRPr="005E59D1" w:rsidRDefault="005E59D1" w:rsidP="00137A04">
      <w:pPr>
        <w:pStyle w:val="af0"/>
        <w:spacing w:line="360" w:lineRule="auto"/>
        <w:ind w:firstLine="480"/>
        <w:rPr>
          <w:rFonts w:ascii="楷体_GB2312" w:eastAsia="楷体_GB2312"/>
        </w:rPr>
      </w:pPr>
    </w:p>
    <w:p w:rsidR="005E59D1" w:rsidRPr="005E59D1" w:rsidRDefault="005E59D1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spacing w:line="360" w:lineRule="auto"/>
        <w:ind w:left="480"/>
        <w:jc w:val="center"/>
        <w:rPr>
          <w:rFonts w:ascii="宋体" w:eastAsia="宋体" w:hAnsi="宋体" w:cs="Times New Roman"/>
          <w:sz w:val="36"/>
          <w:szCs w:val="36"/>
        </w:rPr>
      </w:pPr>
      <w:r w:rsidRPr="005E59D1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5E59D1">
        <w:rPr>
          <w:rFonts w:ascii="宋体" w:eastAsia="宋体" w:hAnsi="宋体" w:cs="Times New Roman" w:hint="eastAsia"/>
          <w:sz w:val="36"/>
          <w:szCs w:val="36"/>
        </w:rPr>
        <w:t>二○一</w:t>
      </w:r>
      <w:r w:rsidR="00E60193">
        <w:rPr>
          <w:rFonts w:ascii="宋体" w:eastAsia="宋体" w:hAnsi="宋体" w:cs="Times New Roman" w:hint="eastAsia"/>
          <w:sz w:val="36"/>
          <w:szCs w:val="36"/>
        </w:rPr>
        <w:t>九</w:t>
      </w:r>
      <w:r w:rsidRPr="005E59D1">
        <w:rPr>
          <w:rFonts w:ascii="宋体" w:eastAsia="宋体" w:hAnsi="宋体" w:cs="Times New Roman" w:hint="eastAsia"/>
          <w:sz w:val="36"/>
          <w:szCs w:val="36"/>
        </w:rPr>
        <w:t>年</w:t>
      </w:r>
      <w:r w:rsidR="00E60193">
        <w:rPr>
          <w:rFonts w:ascii="宋体" w:eastAsia="宋体" w:hAnsi="宋体" w:cs="Times New Roman" w:hint="eastAsia"/>
          <w:sz w:val="36"/>
          <w:szCs w:val="36"/>
        </w:rPr>
        <w:t>十二</w:t>
      </w:r>
      <w:r w:rsidRPr="005E59D1">
        <w:rPr>
          <w:rFonts w:ascii="宋体" w:eastAsia="宋体" w:hAnsi="宋体" w:cs="Times New Roman" w:hint="eastAsia"/>
          <w:sz w:val="36"/>
          <w:szCs w:val="36"/>
        </w:rPr>
        <w:t>月</w:t>
      </w:r>
    </w:p>
    <w:p w:rsidR="005E59D1" w:rsidRDefault="005E59D1" w:rsidP="00137A04">
      <w:pPr>
        <w:pStyle w:val="af0"/>
        <w:spacing w:line="360" w:lineRule="auto"/>
        <w:ind w:firstLine="480"/>
      </w:pPr>
      <w:r w:rsidRPr="005E59D1">
        <w:br w:type="page"/>
      </w:r>
    </w:p>
    <w:p w:rsidR="005C6D85" w:rsidRPr="005E59D1" w:rsidRDefault="005C6D85" w:rsidP="00137A04">
      <w:pPr>
        <w:pStyle w:val="af0"/>
        <w:spacing w:line="360" w:lineRule="auto"/>
        <w:ind w:firstLine="480"/>
      </w:pPr>
    </w:p>
    <w:p w:rsidR="005E59D1" w:rsidRPr="005E59D1" w:rsidRDefault="005E59D1" w:rsidP="00137A04">
      <w:pPr>
        <w:pStyle w:val="af0"/>
        <w:spacing w:line="360" w:lineRule="auto"/>
        <w:ind w:firstLine="883"/>
        <w:rPr>
          <w:b/>
          <w:sz w:val="44"/>
          <w:szCs w:val="44"/>
        </w:rPr>
      </w:pPr>
    </w:p>
    <w:p w:rsidR="005E59D1" w:rsidRPr="005E59D1" w:rsidRDefault="005E59D1" w:rsidP="00137A04">
      <w:pPr>
        <w:pStyle w:val="af0"/>
        <w:spacing w:line="360" w:lineRule="auto"/>
        <w:ind w:firstLine="883"/>
        <w:rPr>
          <w:b/>
          <w:sz w:val="44"/>
          <w:szCs w:val="44"/>
        </w:rPr>
      </w:pPr>
    </w:p>
    <w:p w:rsidR="005E59D1" w:rsidRPr="00727D53" w:rsidRDefault="005E59D1" w:rsidP="00137A04">
      <w:pPr>
        <w:pStyle w:val="aff"/>
        <w:spacing w:line="360" w:lineRule="auto"/>
      </w:pPr>
      <w:r w:rsidRPr="00727D53">
        <w:rPr>
          <w:rFonts w:hint="eastAsia"/>
        </w:rPr>
        <w:t>郑 重 声 明</w:t>
      </w: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  <w:r w:rsidRPr="005E59D1">
        <w:rPr>
          <w:rFonts w:hint="eastAsia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  <w:r w:rsidRPr="005E59D1">
        <w:rPr>
          <w:rFonts w:hint="eastAsia"/>
        </w:rPr>
        <w:t>本人签名：</w:t>
      </w:r>
      <w:r w:rsidRPr="005E59D1">
        <w:rPr>
          <w:rFonts w:hint="eastAsia"/>
          <w:u w:val="single"/>
        </w:rPr>
        <w:t xml:space="preserve">     </w:t>
      </w:r>
      <w:r w:rsidR="00E60193">
        <w:rPr>
          <w:rFonts w:hint="eastAsia"/>
          <w:u w:val="single"/>
        </w:rPr>
        <w:t>周潜</w:t>
      </w:r>
      <w:r w:rsidRPr="005E59D1">
        <w:rPr>
          <w:rFonts w:hint="eastAsia"/>
          <w:u w:val="single"/>
        </w:rPr>
        <w:t xml:space="preserve">     </w:t>
      </w:r>
      <w:r w:rsidRPr="005E59D1">
        <w:rPr>
          <w:rFonts w:hint="eastAsia"/>
        </w:rPr>
        <w:t xml:space="preserve">       日期：</w:t>
      </w:r>
      <w:r w:rsidRPr="005E59D1">
        <w:rPr>
          <w:rFonts w:hint="eastAsia"/>
          <w:u w:val="single"/>
        </w:rPr>
        <w:t xml:space="preserve">   </w:t>
      </w:r>
      <w:r w:rsidR="00E60193">
        <w:rPr>
          <w:u w:val="single"/>
        </w:rPr>
        <w:t>2019.12.20</w:t>
      </w:r>
      <w:r w:rsidRPr="005E59D1">
        <w:rPr>
          <w:rFonts w:hint="eastAsia"/>
          <w:u w:val="single"/>
        </w:rPr>
        <w:t xml:space="preserve">      </w:t>
      </w:r>
    </w:p>
    <w:p w:rsidR="005E59D1" w:rsidRPr="00E60193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5E59D1" w:rsidRPr="005E59D1" w:rsidRDefault="005E59D1" w:rsidP="00137A04">
      <w:pPr>
        <w:pStyle w:val="aff1"/>
        <w:spacing w:line="360" w:lineRule="auto"/>
      </w:pPr>
    </w:p>
    <w:p w:rsidR="003E32E7" w:rsidRPr="003E32E7" w:rsidRDefault="003E32E7" w:rsidP="00137A04">
      <w:pPr>
        <w:pStyle w:val="af0"/>
        <w:spacing w:line="360" w:lineRule="auto"/>
        <w:ind w:firstLineChars="0" w:firstLine="0"/>
      </w:pPr>
    </w:p>
    <w:p w:rsidR="003E32E7" w:rsidRPr="003E32E7" w:rsidRDefault="003E32E7" w:rsidP="00137A04">
      <w:pPr>
        <w:pStyle w:val="ae"/>
        <w:spacing w:line="360" w:lineRule="auto"/>
      </w:pPr>
      <w:r w:rsidRPr="003E32E7">
        <w:rPr>
          <w:rFonts w:hint="eastAsia"/>
        </w:rPr>
        <w:t>摘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 </w:t>
      </w:r>
      <w:r w:rsidRPr="003E32E7">
        <w:rPr>
          <w:rFonts w:hint="eastAsia"/>
        </w:rPr>
        <w:t>要</w:t>
      </w:r>
    </w:p>
    <w:p w:rsidR="003E32E7" w:rsidRPr="00FE72B4" w:rsidRDefault="003E32E7" w:rsidP="00137A04">
      <w:pPr>
        <w:pStyle w:val="af0"/>
        <w:spacing w:line="360" w:lineRule="auto"/>
        <w:ind w:firstLine="480"/>
      </w:pPr>
    </w:p>
    <w:p w:rsidR="003E32E7" w:rsidRPr="00E1444D" w:rsidRDefault="00E60193" w:rsidP="00137A04">
      <w:pPr>
        <w:pStyle w:val="af6"/>
        <w:spacing w:line="360" w:lineRule="auto"/>
        <w:ind w:firstLineChars="200" w:firstLine="480"/>
      </w:pPr>
      <w:r>
        <w:rPr>
          <w:rStyle w:val="af1"/>
          <w:rFonts w:hint="eastAsia"/>
        </w:rPr>
        <w:t>本</w:t>
      </w:r>
      <w:r w:rsidR="003E32E7" w:rsidRPr="00E1444D">
        <w:rPr>
          <w:rStyle w:val="af1"/>
          <w:rFonts w:hint="eastAsia"/>
        </w:rPr>
        <w:t>实验的实验目的</w:t>
      </w:r>
      <w:r w:rsidR="003E32E7" w:rsidRPr="00E1444D">
        <w:rPr>
          <w:rFonts w:hint="eastAsia"/>
        </w:rPr>
        <w:t>是</w:t>
      </w:r>
      <w:r>
        <w:rPr>
          <w:rFonts w:hint="eastAsia"/>
        </w:rPr>
        <w:t>加强学生对于</w:t>
      </w:r>
      <w:r w:rsidR="00237DC4">
        <w:rPr>
          <w:rFonts w:hint="eastAsia"/>
        </w:rPr>
        <w:t>Windows编程中动态链接库DLL的理解，熟悉DLL的创建和调用过程，对在Windows环境下编写GUI程序的相关技术，例如MFC、WPF、</w:t>
      </w:r>
      <w:proofErr w:type="spellStart"/>
      <w:r w:rsidR="00237DC4">
        <w:rPr>
          <w:rFonts w:hint="eastAsia"/>
        </w:rPr>
        <w:t>Winform</w:t>
      </w:r>
      <w:proofErr w:type="spellEnd"/>
      <w:r w:rsidR="00237DC4">
        <w:rPr>
          <w:rFonts w:hint="eastAsia"/>
        </w:rPr>
        <w:t>要熟练掌握</w:t>
      </w:r>
      <w:r w:rsidR="003E32E7" w:rsidRPr="00E1444D">
        <w:rPr>
          <w:rFonts w:hint="eastAsia"/>
        </w:rPr>
        <w:t>。</w:t>
      </w:r>
    </w:p>
    <w:p w:rsidR="003E32E7" w:rsidRPr="003E32E7" w:rsidRDefault="003E32E7" w:rsidP="00137A04">
      <w:pPr>
        <w:pStyle w:val="af6"/>
        <w:spacing w:line="360" w:lineRule="auto"/>
        <w:ind w:firstLineChars="200" w:firstLine="480"/>
      </w:pPr>
      <w:r w:rsidRPr="003E32E7">
        <w:rPr>
          <w:rFonts w:hint="eastAsia"/>
        </w:rPr>
        <w:t>实验设计主要</w:t>
      </w:r>
      <w:r w:rsidR="005466A1">
        <w:rPr>
          <w:rFonts w:hint="eastAsia"/>
        </w:rPr>
        <w:t>采用</w:t>
      </w:r>
      <w:r w:rsidR="00237DC4">
        <w:rPr>
          <w:rFonts w:hint="eastAsia"/>
        </w:rPr>
        <w:t>逆波兰</w:t>
      </w:r>
      <w:r w:rsidR="005466A1">
        <w:rPr>
          <w:rFonts w:hint="eastAsia"/>
        </w:rPr>
        <w:t>表达式解析算法，将用户输入</w:t>
      </w:r>
      <w:proofErr w:type="gramStart"/>
      <w:r w:rsidR="005466A1">
        <w:rPr>
          <w:rFonts w:hint="eastAsia"/>
        </w:rPr>
        <w:t>的中序表达式</w:t>
      </w:r>
      <w:proofErr w:type="gramEnd"/>
      <w:r w:rsidR="005466A1">
        <w:rPr>
          <w:rFonts w:hint="eastAsia"/>
        </w:rPr>
        <w:t>转为后缀表达式，然后进行计算，界面采用</w:t>
      </w:r>
      <w:proofErr w:type="spellStart"/>
      <w:r w:rsidR="005466A1">
        <w:rPr>
          <w:rFonts w:hint="eastAsia"/>
        </w:rPr>
        <w:t>Winform</w:t>
      </w:r>
      <w:proofErr w:type="spellEnd"/>
      <w:r w:rsidR="005466A1">
        <w:rPr>
          <w:rFonts w:hint="eastAsia"/>
        </w:rPr>
        <w:t>技术</w:t>
      </w:r>
      <w:r w:rsidRPr="003E32E7">
        <w:rPr>
          <w:rFonts w:hint="eastAsia"/>
        </w:rPr>
        <w:t>。</w:t>
      </w:r>
    </w:p>
    <w:p w:rsidR="003E32E7" w:rsidRPr="003E32E7" w:rsidRDefault="003E32E7" w:rsidP="00137A04">
      <w:pPr>
        <w:pStyle w:val="af6"/>
        <w:spacing w:line="360" w:lineRule="auto"/>
        <w:ind w:firstLineChars="200" w:firstLine="480"/>
      </w:pPr>
      <w:r w:rsidRPr="003E32E7">
        <w:rPr>
          <w:rFonts w:hint="eastAsia"/>
        </w:rPr>
        <w:t>实验内容主要包括：</w:t>
      </w:r>
      <w:r w:rsidR="005466A1">
        <w:rPr>
          <w:rFonts w:hint="eastAsia"/>
        </w:rPr>
        <w:t>界面设计、逆波兰表达式解析、错误提示设计。</w:t>
      </w:r>
    </w:p>
    <w:p w:rsidR="003E32E7" w:rsidRPr="003E32E7" w:rsidRDefault="003E32E7" w:rsidP="00137A04">
      <w:pPr>
        <w:pStyle w:val="af6"/>
        <w:spacing w:line="360" w:lineRule="auto"/>
        <w:ind w:firstLineChars="200" w:firstLine="480"/>
      </w:pPr>
      <w:r w:rsidRPr="003E32E7">
        <w:rPr>
          <w:rFonts w:hint="eastAsia"/>
        </w:rPr>
        <w:t>实验结论为</w:t>
      </w:r>
      <w:r w:rsidR="005466A1">
        <w:rPr>
          <w:rFonts w:hint="eastAsia"/>
        </w:rPr>
        <w:t>实现计算器的基本功能，能够正确输出结果，有错误提示。</w:t>
      </w:r>
    </w:p>
    <w:p w:rsidR="003E32E7" w:rsidRPr="003E32E7" w:rsidRDefault="003E32E7" w:rsidP="00137A04">
      <w:pPr>
        <w:spacing w:line="360" w:lineRule="auto"/>
        <w:jc w:val="center"/>
        <w:rPr>
          <w:rFonts w:ascii="宋体" w:eastAsia="宋体" w:hAnsi="宋体" w:cs="Times New Roman"/>
        </w:rPr>
      </w:pPr>
    </w:p>
    <w:p w:rsidR="003E32E7" w:rsidRPr="003E32E7" w:rsidRDefault="003E32E7" w:rsidP="00137A04">
      <w:pPr>
        <w:spacing w:line="360" w:lineRule="auto"/>
        <w:jc w:val="center"/>
        <w:rPr>
          <w:rFonts w:ascii="宋体" w:eastAsia="宋体" w:hAnsi="宋体" w:cs="Times New Roman"/>
        </w:rPr>
      </w:pPr>
    </w:p>
    <w:p w:rsidR="003E32E7" w:rsidRPr="003E32E7" w:rsidRDefault="003E32E7" w:rsidP="00137A04">
      <w:pPr>
        <w:spacing w:line="360" w:lineRule="auto"/>
        <w:jc w:val="center"/>
        <w:rPr>
          <w:rFonts w:ascii="宋体" w:eastAsia="宋体" w:hAnsi="宋体" w:cs="Times New Roman"/>
        </w:rPr>
      </w:pPr>
    </w:p>
    <w:p w:rsidR="003E32E7" w:rsidRPr="003E32E7" w:rsidRDefault="003E32E7" w:rsidP="00137A04">
      <w:pPr>
        <w:spacing w:line="360" w:lineRule="auto"/>
        <w:jc w:val="center"/>
        <w:rPr>
          <w:rFonts w:ascii="楷体_GB2312" w:eastAsia="楷体_GB2312" w:hAnsi="Times New Roman" w:cs="Times New Roman"/>
          <w:szCs w:val="24"/>
        </w:rPr>
      </w:pPr>
    </w:p>
    <w:p w:rsidR="003E32E7" w:rsidRPr="003E32E7" w:rsidRDefault="003E32E7" w:rsidP="00137A04">
      <w:pPr>
        <w:spacing w:line="360" w:lineRule="auto"/>
        <w:rPr>
          <w:rFonts w:ascii="楷体_GB2312" w:eastAsia="楷体_GB2312" w:hAnsi="Times New Roman" w:cs="Times New Roman"/>
          <w:szCs w:val="24"/>
        </w:rPr>
      </w:pPr>
    </w:p>
    <w:p w:rsidR="003E32E7" w:rsidRPr="003E32E7" w:rsidRDefault="003E32E7" w:rsidP="00137A0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4721F">
        <w:rPr>
          <w:rStyle w:val="af3"/>
          <w:rFonts w:hint="eastAsia"/>
        </w:rPr>
        <w:t>关键词</w:t>
      </w:r>
      <w:r w:rsidRPr="003E32E7">
        <w:rPr>
          <w:rFonts w:ascii="黑体" w:eastAsia="黑体" w:hAnsi="Times New Roman" w:cs="Times New Roman" w:hint="eastAsia"/>
          <w:b/>
          <w:sz w:val="24"/>
          <w:szCs w:val="24"/>
        </w:rPr>
        <w:t>：</w:t>
      </w:r>
      <w:r w:rsidR="005466A1">
        <w:rPr>
          <w:rStyle w:val="af5"/>
          <w:rFonts w:hint="eastAsia"/>
        </w:rPr>
        <w:t>科学计算器</w:t>
      </w:r>
      <w:r w:rsidRPr="0024721F">
        <w:rPr>
          <w:rStyle w:val="af5"/>
          <w:rFonts w:hint="eastAsia"/>
        </w:rPr>
        <w:t>；</w:t>
      </w:r>
      <w:r w:rsidR="005466A1">
        <w:rPr>
          <w:rStyle w:val="af5"/>
          <w:rFonts w:hint="eastAsia"/>
        </w:rPr>
        <w:t>C#</w:t>
      </w:r>
      <w:r w:rsidRPr="0024721F">
        <w:rPr>
          <w:rStyle w:val="af5"/>
          <w:rFonts w:hint="eastAsia"/>
        </w:rPr>
        <w:t>；</w:t>
      </w:r>
      <w:proofErr w:type="spellStart"/>
      <w:r w:rsidR="005466A1">
        <w:rPr>
          <w:rStyle w:val="af5"/>
          <w:rFonts w:hint="eastAsia"/>
        </w:rPr>
        <w:t>Winform</w:t>
      </w:r>
      <w:proofErr w:type="spellEnd"/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</w:pPr>
    </w:p>
    <w:p w:rsidR="003E32E7" w:rsidRPr="003E32E7" w:rsidRDefault="003E32E7" w:rsidP="00137A04">
      <w:pPr>
        <w:pStyle w:val="af0"/>
        <w:spacing w:line="360" w:lineRule="auto"/>
        <w:ind w:firstLine="480"/>
        <w:rPr>
          <w:rFonts w:ascii="Times New Roman" w:hAnsi="Times New Roman"/>
        </w:rPr>
      </w:pPr>
    </w:p>
    <w:p w:rsidR="003E32E7" w:rsidRPr="003E32E7" w:rsidRDefault="003E32E7" w:rsidP="00137A04">
      <w:pPr>
        <w:pStyle w:val="af0"/>
        <w:spacing w:line="360" w:lineRule="auto"/>
        <w:ind w:firstLine="480"/>
        <w:rPr>
          <w:rFonts w:ascii="Times New Roman" w:hAnsi="Times New Roman"/>
        </w:rPr>
      </w:pPr>
    </w:p>
    <w:p w:rsidR="003E32E7" w:rsidRDefault="003E32E7" w:rsidP="00137A04">
      <w:pPr>
        <w:pStyle w:val="af0"/>
        <w:spacing w:line="360" w:lineRule="auto"/>
        <w:ind w:firstLine="480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50170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7381" w:rsidRPr="00597381" w:rsidRDefault="00597381" w:rsidP="00137A04">
          <w:pPr>
            <w:pStyle w:val="TOC"/>
            <w:spacing w:line="360" w:lineRule="auto"/>
            <w:jc w:val="center"/>
            <w:rPr>
              <w:rFonts w:ascii="黑体" w:eastAsia="黑体" w:hAnsi="黑体"/>
              <w:b/>
              <w:bCs/>
              <w:color w:val="auto"/>
              <w:sz w:val="36"/>
              <w:szCs w:val="36"/>
            </w:rPr>
          </w:pPr>
          <w:r w:rsidRPr="00597381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 w:hint="eastAsia"/>
              <w:b/>
              <w:bCs/>
              <w:color w:val="auto"/>
              <w:sz w:val="36"/>
              <w:szCs w:val="36"/>
              <w:lang w:val="zh-CN"/>
            </w:rPr>
            <w:t xml:space="preserve"> </w:t>
          </w:r>
          <w:r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 xml:space="preserve"> </w:t>
          </w:r>
          <w:r w:rsidRPr="00597381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录</w:t>
          </w:r>
        </w:p>
        <w:p w:rsidR="00D319A4" w:rsidRDefault="00597381" w:rsidP="00137A04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>
            <w:rPr>
              <w:rFonts w:eastAsiaTheme="minorHAnsi"/>
              <w:caps/>
              <w:sz w:val="22"/>
              <w:szCs w:val="22"/>
              <w:u w:val="single"/>
            </w:rPr>
            <w:fldChar w:fldCharType="begin"/>
          </w:r>
          <w:r>
            <w:rPr>
              <w:rFonts w:eastAsiaTheme="minorHAnsi"/>
              <w:caps/>
              <w:sz w:val="22"/>
              <w:szCs w:val="22"/>
              <w:u w:val="single"/>
            </w:rPr>
            <w:instrText xml:space="preserve"> TOC \o "1-3" \h \z \u </w:instrText>
          </w:r>
          <w:r>
            <w:rPr>
              <w:rFonts w:eastAsiaTheme="minorHAnsi"/>
              <w:caps/>
              <w:sz w:val="22"/>
              <w:szCs w:val="22"/>
              <w:u w:val="single"/>
            </w:rPr>
            <w:fldChar w:fldCharType="separate"/>
          </w:r>
          <w:hyperlink w:anchor="_Toc21908717" w:history="1">
            <w:r w:rsidR="00D319A4" w:rsidRPr="00D01F6D">
              <w:rPr>
                <w:rStyle w:val="afe"/>
                <w:noProof/>
              </w:rPr>
              <w:t>1</w:t>
            </w:r>
            <w:r w:rsidR="00D319A4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实验目的和意义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_Toc21908717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/>
              <w:iCs w:val="0"/>
              <w:noProof/>
              <w:sz w:val="21"/>
              <w:szCs w:val="22"/>
            </w:rPr>
          </w:pPr>
          <w:hyperlink w:anchor="_Toc21908718" w:history="1">
            <w:r w:rsidR="00D319A4" w:rsidRPr="00D01F6D">
              <w:rPr>
                <w:rStyle w:val="afe"/>
                <w:noProof/>
              </w:rPr>
              <w:t>1.1</w:t>
            </w:r>
            <w:r w:rsidR="00D319A4">
              <w:rPr>
                <w:rFonts w:eastAsiaTheme="minorEastAsia"/>
                <w:iCs w:val="0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实验目的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_Toc21908718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3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21908719" w:history="1">
            <w:r w:rsidR="00D319A4" w:rsidRPr="00D01F6D">
              <w:rPr>
                <w:rStyle w:val="afe"/>
                <w:noProof/>
              </w:rPr>
              <w:t>1.1.1</w:t>
            </w:r>
            <w:r w:rsidR="00D319A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目的一：检验</w:t>
            </w:r>
            <w:r w:rsidR="00D319A4" w:rsidRPr="00D01F6D">
              <w:rPr>
                <w:rStyle w:val="afe"/>
                <w:noProof/>
              </w:rPr>
              <w:t>XXX</w:t>
            </w:r>
            <w:r w:rsidR="00D319A4" w:rsidRPr="00D01F6D">
              <w:rPr>
                <w:rStyle w:val="afe"/>
                <w:noProof/>
              </w:rPr>
              <w:t>（黑体小</w:t>
            </w:r>
            <w:r w:rsidR="00D319A4" w:rsidRPr="00D01F6D">
              <w:rPr>
                <w:rStyle w:val="afe"/>
                <w:noProof/>
              </w:rPr>
              <w:t>4</w:t>
            </w:r>
            <w:r w:rsidR="00D319A4" w:rsidRPr="00D01F6D">
              <w:rPr>
                <w:rStyle w:val="afe"/>
                <w:noProof/>
              </w:rPr>
              <w:t>号加粗）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_Toc21908719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21908720" w:history="1">
            <w:r w:rsidR="00D319A4" w:rsidRPr="00D01F6D">
              <w:rPr>
                <w:rStyle w:val="afe"/>
                <w:noProof/>
              </w:rPr>
              <w:t>2</w:t>
            </w:r>
            <w:r w:rsidR="00D319A4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实验目的和意义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_Toc21908720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/>
              <w:iCs w:val="0"/>
              <w:noProof/>
              <w:sz w:val="21"/>
              <w:szCs w:val="22"/>
            </w:rPr>
          </w:pPr>
          <w:hyperlink w:anchor="_Toc21908721" w:history="1">
            <w:r w:rsidR="00D319A4" w:rsidRPr="00D01F6D">
              <w:rPr>
                <w:rStyle w:val="afe"/>
                <w:noProof/>
              </w:rPr>
              <w:t>2.1</w:t>
            </w:r>
            <w:r w:rsidR="00D319A4">
              <w:rPr>
                <w:rFonts w:eastAsiaTheme="minorEastAsia"/>
                <w:iCs w:val="0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实验目的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_Toc21908721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3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21908722" w:history="1">
            <w:r w:rsidR="00D319A4" w:rsidRPr="00D01F6D">
              <w:rPr>
                <w:rStyle w:val="afe"/>
                <w:noProof/>
              </w:rPr>
              <w:t>2.1.1</w:t>
            </w:r>
            <w:r w:rsidR="00D319A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目的一：检验</w:t>
            </w:r>
            <w:r w:rsidR="00D319A4" w:rsidRPr="00D01F6D">
              <w:rPr>
                <w:rStyle w:val="afe"/>
                <w:noProof/>
              </w:rPr>
              <w:t>XXX</w:t>
            </w:r>
            <w:r w:rsidR="00D319A4" w:rsidRPr="00D01F6D">
              <w:rPr>
                <w:rStyle w:val="afe"/>
                <w:noProof/>
              </w:rPr>
              <w:t>（黑体小</w:t>
            </w:r>
            <w:r w:rsidR="00D319A4" w:rsidRPr="00D01F6D">
              <w:rPr>
                <w:rStyle w:val="afe"/>
                <w:noProof/>
              </w:rPr>
              <w:t>4</w:t>
            </w:r>
            <w:r w:rsidR="00D319A4" w:rsidRPr="00D01F6D">
              <w:rPr>
                <w:rStyle w:val="afe"/>
                <w:noProof/>
              </w:rPr>
              <w:t>号加粗）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_Toc21908722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21908723" w:history="1">
            <w:r w:rsidR="00D319A4" w:rsidRPr="00D01F6D">
              <w:rPr>
                <w:rStyle w:val="afe"/>
                <w:noProof/>
              </w:rPr>
              <w:t>3</w:t>
            </w:r>
            <w:r w:rsidR="00D319A4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实验目的和意义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_Toc21908723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eastAsiaTheme="minorEastAsia"/>
              <w:iCs w:val="0"/>
              <w:noProof/>
              <w:sz w:val="21"/>
              <w:szCs w:val="22"/>
            </w:rPr>
          </w:pPr>
          <w:hyperlink w:anchor="_Toc21908724" w:history="1">
            <w:r w:rsidR="00D319A4" w:rsidRPr="00D01F6D">
              <w:rPr>
                <w:rStyle w:val="afe"/>
                <w:noProof/>
              </w:rPr>
              <w:t>3.1</w:t>
            </w:r>
            <w:r w:rsidR="00D319A4">
              <w:rPr>
                <w:rFonts w:eastAsiaTheme="minorEastAsia"/>
                <w:iCs w:val="0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实验目的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_Toc21908724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3"/>
            <w:tabs>
              <w:tab w:val="left" w:pos="1260"/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21908725" w:history="1">
            <w:r w:rsidR="00D319A4" w:rsidRPr="00D01F6D">
              <w:rPr>
                <w:rStyle w:val="afe"/>
                <w:noProof/>
              </w:rPr>
              <w:t>3.1.1</w:t>
            </w:r>
            <w:r w:rsidR="00D319A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D319A4" w:rsidRPr="00D01F6D">
              <w:rPr>
                <w:rStyle w:val="afe"/>
                <w:noProof/>
              </w:rPr>
              <w:t>目的一：检验</w:t>
            </w:r>
            <w:r w:rsidR="00D319A4" w:rsidRPr="00D01F6D">
              <w:rPr>
                <w:rStyle w:val="afe"/>
                <w:noProof/>
              </w:rPr>
              <w:t>XXX</w:t>
            </w:r>
            <w:r w:rsidR="00D319A4" w:rsidRPr="00D01F6D">
              <w:rPr>
                <w:rStyle w:val="afe"/>
                <w:noProof/>
              </w:rPr>
              <w:t>（黑体小</w:t>
            </w:r>
            <w:r w:rsidR="00D319A4" w:rsidRPr="00D01F6D">
              <w:rPr>
                <w:rStyle w:val="afe"/>
                <w:noProof/>
              </w:rPr>
              <w:t>4</w:t>
            </w:r>
            <w:r w:rsidR="00D319A4" w:rsidRPr="00D01F6D">
              <w:rPr>
                <w:rStyle w:val="afe"/>
                <w:noProof/>
              </w:rPr>
              <w:t>号加粗）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_Toc21908725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D319A4" w:rsidRDefault="00CD1AE7" w:rsidP="00137A04">
          <w:pPr>
            <w:pStyle w:val="TOC3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21908726" w:history="1">
            <w:r w:rsidR="00D319A4" w:rsidRPr="00D01F6D">
              <w:rPr>
                <w:rStyle w:val="afe"/>
                <w:noProof/>
              </w:rPr>
              <w:t>3.1.2</w:t>
            </w:r>
            <w:r w:rsidR="00D319A4">
              <w:rPr>
                <w:noProof/>
                <w:webHidden/>
              </w:rPr>
              <w:tab/>
            </w:r>
            <w:r w:rsidR="00D319A4">
              <w:rPr>
                <w:noProof/>
                <w:webHidden/>
              </w:rPr>
              <w:fldChar w:fldCharType="begin"/>
            </w:r>
            <w:r w:rsidR="00D319A4">
              <w:rPr>
                <w:noProof/>
                <w:webHidden/>
              </w:rPr>
              <w:instrText xml:space="preserve"> PAGEREF _Toc21908726 \h </w:instrText>
            </w:r>
            <w:r w:rsidR="00D319A4">
              <w:rPr>
                <w:noProof/>
                <w:webHidden/>
              </w:rPr>
            </w:r>
            <w:r w:rsidR="00D319A4">
              <w:rPr>
                <w:noProof/>
                <w:webHidden/>
              </w:rPr>
              <w:fldChar w:fldCharType="separate"/>
            </w:r>
            <w:r w:rsidR="00143074">
              <w:rPr>
                <w:noProof/>
                <w:webHidden/>
              </w:rPr>
              <w:t>2</w:t>
            </w:r>
            <w:r w:rsidR="00D319A4">
              <w:rPr>
                <w:noProof/>
                <w:webHidden/>
              </w:rPr>
              <w:fldChar w:fldCharType="end"/>
            </w:r>
          </w:hyperlink>
        </w:p>
        <w:p w:rsidR="00597381" w:rsidRDefault="00597381" w:rsidP="00137A04">
          <w:pPr>
            <w:spacing w:line="360" w:lineRule="auto"/>
          </w:pPr>
          <w:r>
            <w:rPr>
              <w:rFonts w:eastAsiaTheme="minorHAnsi"/>
              <w:caps/>
              <w:sz w:val="22"/>
              <w:szCs w:val="22"/>
              <w:u w:val="single"/>
            </w:rPr>
            <w:lastRenderedPageBreak/>
            <w:fldChar w:fldCharType="end"/>
          </w:r>
        </w:p>
      </w:sdtContent>
    </w:sdt>
    <w:p w:rsidR="002F5AFE" w:rsidRDefault="003E32E7" w:rsidP="00137A0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3E32E7">
        <w:rPr>
          <w:rFonts w:ascii="宋体" w:eastAsia="宋体" w:hAnsi="宋体" w:cs="Times New Roman"/>
          <w:sz w:val="24"/>
          <w:szCs w:val="24"/>
        </w:rPr>
        <w:br w:type="page"/>
      </w:r>
    </w:p>
    <w:p w:rsidR="003E32E7" w:rsidRPr="003E32E7" w:rsidRDefault="003E32E7" w:rsidP="00137A0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E32E7" w:rsidRPr="00245920" w:rsidRDefault="003E32E7" w:rsidP="00137A04">
      <w:pPr>
        <w:pStyle w:val="a"/>
        <w:spacing w:line="360" w:lineRule="auto"/>
      </w:pPr>
      <w:bookmarkStart w:id="0" w:name="_Toc21906024"/>
      <w:bookmarkStart w:id="1" w:name="_Toc21906088"/>
      <w:bookmarkStart w:id="2" w:name="_Toc21906110"/>
      <w:bookmarkStart w:id="3" w:name="_Toc21906260"/>
      <w:bookmarkStart w:id="4" w:name="_Toc21906325"/>
      <w:bookmarkStart w:id="5" w:name="_Toc21906456"/>
      <w:bookmarkStart w:id="6" w:name="_Toc21906922"/>
      <w:bookmarkStart w:id="7" w:name="_Toc21907120"/>
      <w:bookmarkStart w:id="8" w:name="_Toc21908717"/>
      <w:r w:rsidRPr="00245920">
        <w:rPr>
          <w:rFonts w:hint="eastAsia"/>
        </w:rPr>
        <w:t>实验目的和意义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E32E7" w:rsidRPr="00BB1B39" w:rsidRDefault="003E32E7" w:rsidP="00137A04">
      <w:pPr>
        <w:pStyle w:val="a0"/>
        <w:spacing w:line="360" w:lineRule="auto"/>
      </w:pPr>
      <w:bookmarkStart w:id="9" w:name="_Toc21906025"/>
      <w:bookmarkStart w:id="10" w:name="_Toc21906089"/>
      <w:bookmarkStart w:id="11" w:name="_Toc21906111"/>
      <w:bookmarkStart w:id="12" w:name="_Toc21906261"/>
      <w:bookmarkStart w:id="13" w:name="_Toc21906326"/>
      <w:bookmarkStart w:id="14" w:name="_Toc21906457"/>
      <w:bookmarkStart w:id="15" w:name="_Toc21906923"/>
      <w:bookmarkStart w:id="16" w:name="_Toc21907121"/>
      <w:bookmarkStart w:id="17" w:name="_Toc21908718"/>
      <w:r w:rsidRPr="00BB1B39">
        <w:rPr>
          <w:rFonts w:hint="eastAsia"/>
        </w:rPr>
        <w:t>实验</w:t>
      </w:r>
      <w:r w:rsidRPr="00BB1B39">
        <w:rPr>
          <w:rStyle w:val="af9"/>
          <w:rFonts w:hint="eastAsia"/>
          <w:b/>
        </w:rPr>
        <w:t>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E32E7" w:rsidRPr="00654232" w:rsidRDefault="003E32E7" w:rsidP="00137A04">
      <w:pPr>
        <w:pStyle w:val="af0"/>
        <w:spacing w:line="360" w:lineRule="auto"/>
        <w:ind w:firstLine="480"/>
        <w:rPr>
          <w:rFonts w:hint="eastAsia"/>
        </w:rPr>
      </w:pPr>
      <w:r w:rsidRPr="00BB1B39">
        <w:rPr>
          <w:rFonts w:hint="eastAsia"/>
        </w:rPr>
        <w:t>本实验</w:t>
      </w:r>
      <w:r w:rsidR="00F213B8">
        <w:rPr>
          <w:rFonts w:hint="eastAsia"/>
        </w:rPr>
        <w:t>的主要目的是设计一个计算器</w:t>
      </w:r>
      <w:r w:rsidR="008D579C">
        <w:rPr>
          <w:rFonts w:hint="eastAsia"/>
        </w:rPr>
        <w:t>，要求通过DLL实现加减乘除的基本四则运算，并且兼容浮点型和整型</w:t>
      </w:r>
      <w:r w:rsidR="002E30D3">
        <w:rPr>
          <w:rFonts w:hint="eastAsia"/>
        </w:rPr>
        <w:t>的输出。同时对于非法数据或无效数据要有相应提示，对输入错误的数据可以进行删除操作。</w:t>
      </w:r>
    </w:p>
    <w:p w:rsidR="00F213B8" w:rsidRDefault="00F213B8" w:rsidP="00137A04">
      <w:pPr>
        <w:pStyle w:val="a0"/>
        <w:spacing w:line="360" w:lineRule="auto"/>
        <w:rPr>
          <w:rStyle w:val="af9"/>
          <w:b/>
        </w:rPr>
      </w:pPr>
      <w:r w:rsidRPr="00BB1B39">
        <w:rPr>
          <w:rFonts w:hint="eastAsia"/>
        </w:rPr>
        <w:t>实验</w:t>
      </w:r>
      <w:r w:rsidR="002E30D3">
        <w:rPr>
          <w:rStyle w:val="af9"/>
          <w:rFonts w:hint="eastAsia"/>
          <w:b/>
        </w:rPr>
        <w:t>意义</w:t>
      </w:r>
    </w:p>
    <w:p w:rsidR="002E30D3" w:rsidRDefault="002E30D3" w:rsidP="00137A04">
      <w:pPr>
        <w:pStyle w:val="af0"/>
        <w:spacing w:line="360" w:lineRule="auto"/>
        <w:ind w:firstLine="480"/>
      </w:pPr>
      <w:r>
        <w:rPr>
          <w:rFonts w:hint="eastAsia"/>
        </w:rPr>
        <w:t>本实验可加强学生对于动态链接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和使用的理解，熟练掌握Windows编程下的界面设计</w:t>
      </w:r>
      <w:r w:rsidR="006B5B14">
        <w:rPr>
          <w:rFonts w:hint="eastAsia"/>
        </w:rPr>
        <w:t>的技术，并对编程能力有所提升。</w:t>
      </w:r>
    </w:p>
    <w:p w:rsidR="00771120" w:rsidRDefault="00771120" w:rsidP="00137A0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771120" w:rsidRPr="00245920" w:rsidRDefault="00771120" w:rsidP="00137A04">
      <w:pPr>
        <w:pStyle w:val="a"/>
        <w:spacing w:line="360" w:lineRule="auto"/>
      </w:pPr>
      <w:bookmarkStart w:id="18" w:name="_Toc21906263"/>
      <w:bookmarkStart w:id="19" w:name="_Toc21906328"/>
      <w:bookmarkStart w:id="20" w:name="_Toc21906460"/>
      <w:bookmarkStart w:id="21" w:name="_Toc21906926"/>
      <w:bookmarkStart w:id="22" w:name="_Toc21907124"/>
      <w:bookmarkStart w:id="23" w:name="_Toc21908720"/>
      <w:r w:rsidRPr="00245920">
        <w:rPr>
          <w:rFonts w:hint="eastAsia"/>
        </w:rPr>
        <w:t>实验</w:t>
      </w:r>
      <w:bookmarkEnd w:id="18"/>
      <w:bookmarkEnd w:id="19"/>
      <w:bookmarkEnd w:id="20"/>
      <w:bookmarkEnd w:id="21"/>
      <w:bookmarkEnd w:id="22"/>
      <w:bookmarkEnd w:id="23"/>
      <w:r w:rsidR="00F213B8">
        <w:rPr>
          <w:rFonts w:hint="eastAsia"/>
        </w:rPr>
        <w:t>设计</w:t>
      </w:r>
    </w:p>
    <w:p w:rsidR="00771120" w:rsidRPr="00245920" w:rsidRDefault="00F213B8" w:rsidP="00137A04">
      <w:pPr>
        <w:pStyle w:val="a0"/>
        <w:spacing w:line="360" w:lineRule="auto"/>
      </w:pPr>
      <w:r>
        <w:rPr>
          <w:rFonts w:hint="eastAsia"/>
        </w:rPr>
        <w:t>概述</w:t>
      </w:r>
    </w:p>
    <w:p w:rsidR="00771120" w:rsidRDefault="00771120" w:rsidP="00137A04">
      <w:pPr>
        <w:pStyle w:val="af0"/>
        <w:spacing w:line="360" w:lineRule="auto"/>
        <w:ind w:firstLine="480"/>
      </w:pPr>
      <w:r w:rsidRPr="00245920">
        <w:rPr>
          <w:rFonts w:hint="eastAsia"/>
        </w:rPr>
        <w:t>本</w:t>
      </w:r>
      <w:r w:rsidR="006B5B14">
        <w:rPr>
          <w:rFonts w:hint="eastAsia"/>
        </w:rPr>
        <w:t>实验</w:t>
      </w:r>
      <w:r w:rsidR="00D15F44">
        <w:rPr>
          <w:rFonts w:hint="eastAsia"/>
        </w:rPr>
        <w:t>主要需求如下：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（</w:t>
      </w:r>
      <w:r>
        <w:t>1）实现加、减、乘、除四种基本运算功能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（</w:t>
      </w:r>
      <w:r>
        <w:t>2）上述四种运算均要求使用</w:t>
      </w:r>
      <w:proofErr w:type="spellStart"/>
      <w:r>
        <w:t>dll</w:t>
      </w:r>
      <w:proofErr w:type="spellEnd"/>
      <w:r>
        <w:t>实现，其中</w:t>
      </w:r>
      <w:proofErr w:type="spellStart"/>
      <w:r>
        <w:t>dll</w:t>
      </w:r>
      <w:proofErr w:type="spellEnd"/>
      <w:r>
        <w:t>使用</w:t>
      </w:r>
      <w:proofErr w:type="spellStart"/>
      <w:r>
        <w:t>c++</w:t>
      </w:r>
      <w:proofErr w:type="spellEnd"/>
      <w:r>
        <w:t>或</w:t>
      </w:r>
      <w:proofErr w:type="spellStart"/>
      <w:r>
        <w:t>c#</w:t>
      </w:r>
      <w:proofErr w:type="spellEnd"/>
      <w:r>
        <w:t>编程语言来创建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（</w:t>
      </w:r>
      <w:r>
        <w:t>3）上述四种运算输入、操作和运算结果均要求直接在界面中进行显示，其中界面可以选用MFC、</w:t>
      </w:r>
      <w:proofErr w:type="spellStart"/>
      <w:r>
        <w:t>Winform</w:t>
      </w:r>
      <w:proofErr w:type="spellEnd"/>
      <w:r>
        <w:t>、WPF技术实现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（</w:t>
      </w:r>
      <w:r>
        <w:t>4）上述四种运算的实现均要求输入数据兼容数据类型int、double，输出结果也兼容数据类型int、double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（</w:t>
      </w:r>
      <w:r>
        <w:t>5）</w:t>
      </w:r>
      <w:r>
        <w:rPr>
          <w:rFonts w:hint="eastAsia"/>
        </w:rPr>
        <w:t>*</w:t>
      </w:r>
      <w:r>
        <w:t>对于输入的非法数据或无效数据要进行相关提示；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（</w:t>
      </w:r>
      <w:r>
        <w:t>6）</w:t>
      </w:r>
      <w:r>
        <w:rPr>
          <w:rFonts w:hint="eastAsia"/>
        </w:rPr>
        <w:t>*</w:t>
      </w:r>
      <w:r>
        <w:t>对于输入的数据有回退删除功能</w:t>
      </w:r>
    </w:p>
    <w:p w:rsidR="00D15F44" w:rsidRDefault="00D15F44" w:rsidP="00137A04">
      <w:pPr>
        <w:pStyle w:val="af0"/>
        <w:spacing w:line="360" w:lineRule="auto"/>
        <w:ind w:firstLine="480"/>
      </w:pPr>
      <w:r>
        <w:rPr>
          <w:rFonts w:hint="eastAsia"/>
        </w:rPr>
        <w:t>针对上述需求，做出如下设计</w:t>
      </w:r>
      <w:r w:rsidR="005A04C2">
        <w:rPr>
          <w:rFonts w:hint="eastAsia"/>
        </w:rPr>
        <w:t>和准备</w:t>
      </w:r>
      <w:r>
        <w:rPr>
          <w:rFonts w:hint="eastAsia"/>
        </w:rPr>
        <w:t>：</w:t>
      </w:r>
    </w:p>
    <w:p w:rsidR="00D15F44" w:rsidRDefault="00D15F44" w:rsidP="00137A04">
      <w:pPr>
        <w:pStyle w:val="af0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界面设计采用</w:t>
      </w:r>
      <w:proofErr w:type="spellStart"/>
      <w:r>
        <w:rPr>
          <w:rFonts w:hint="eastAsia"/>
        </w:rPr>
        <w:t>Winform</w:t>
      </w:r>
      <w:proofErr w:type="spellEnd"/>
      <w:r w:rsidR="00CD1AE7">
        <w:rPr>
          <w:rFonts w:hint="eastAsia"/>
        </w:rPr>
        <w:t>，用户</w:t>
      </w:r>
      <w:r w:rsidR="004A787E">
        <w:rPr>
          <w:rFonts w:hint="eastAsia"/>
        </w:rPr>
        <w:t>在输入区输入相应表达式，结果在输出区显示。</w:t>
      </w:r>
    </w:p>
    <w:p w:rsidR="004A787E" w:rsidRDefault="004A787E" w:rsidP="00137A04">
      <w:pPr>
        <w:pStyle w:val="af0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字符串表达式解析采用逆波兰解析算法，</w:t>
      </w:r>
      <w:proofErr w:type="gramStart"/>
      <w:r>
        <w:rPr>
          <w:rFonts w:hint="eastAsia"/>
        </w:rPr>
        <w:t>将中序表达式</w:t>
      </w:r>
      <w:proofErr w:type="gramEnd"/>
      <w:r>
        <w:rPr>
          <w:rFonts w:hint="eastAsia"/>
        </w:rPr>
        <w:t>转化为后缀表达</w:t>
      </w:r>
      <w:r>
        <w:rPr>
          <w:rFonts w:hint="eastAsia"/>
        </w:rPr>
        <w:lastRenderedPageBreak/>
        <w:t>式，然后计算结果。</w:t>
      </w:r>
    </w:p>
    <w:p w:rsidR="00771120" w:rsidRDefault="004A787E" w:rsidP="00137A04">
      <w:pPr>
        <w:pStyle w:val="af0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错误提示，可以先存储字符串表达式每个单元的类型，然后遍历进行判断。</w:t>
      </w:r>
    </w:p>
    <w:p w:rsidR="00B25214" w:rsidRPr="004A787E" w:rsidRDefault="00B25214" w:rsidP="00137A04">
      <w:pPr>
        <w:pStyle w:val="af0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编程语言采用C</w:t>
      </w:r>
      <w:r>
        <w:t>#</w:t>
      </w:r>
      <w:r>
        <w:rPr>
          <w:rFonts w:hint="eastAsia"/>
        </w:rPr>
        <w:t>，集成开发环境是Visual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  <w:r>
        <w:rPr>
          <w:rFonts w:hint="eastAsia"/>
        </w:rPr>
        <w:t>Community版本，使用C#创建</w:t>
      </w:r>
      <w:r w:rsidR="005A04C2">
        <w:rPr>
          <w:rFonts w:hint="eastAsia"/>
        </w:rPr>
        <w:t>托管DLL。</w:t>
      </w:r>
    </w:p>
    <w:p w:rsidR="00D15F44" w:rsidRDefault="00D15F44" w:rsidP="00137A04">
      <w:pPr>
        <w:pStyle w:val="a0"/>
        <w:spacing w:line="360" w:lineRule="auto"/>
      </w:pPr>
      <w:r>
        <w:rPr>
          <w:rFonts w:hint="eastAsia"/>
        </w:rPr>
        <w:t>实验原理</w:t>
      </w:r>
    </w:p>
    <w:p w:rsidR="00D15F44" w:rsidRDefault="004A787E" w:rsidP="00137A04">
      <w:pPr>
        <w:pStyle w:val="af0"/>
        <w:spacing w:line="360" w:lineRule="auto"/>
        <w:ind w:firstLine="480"/>
      </w:pPr>
      <w:r>
        <w:rPr>
          <w:rFonts w:hint="eastAsia"/>
        </w:rPr>
        <w:t>本实验的主要难点在于逆波兰</w:t>
      </w:r>
      <w:r w:rsidR="004F5181">
        <w:rPr>
          <w:rFonts w:hint="eastAsia"/>
        </w:rPr>
        <w:t>表达式算法</w:t>
      </w:r>
      <w:r w:rsidR="002C0DE9">
        <w:rPr>
          <w:rFonts w:hint="eastAsia"/>
        </w:rPr>
        <w:t>（又称后缀表达式算法）</w:t>
      </w:r>
      <w:r w:rsidR="004F5181">
        <w:rPr>
          <w:rFonts w:hint="eastAsia"/>
        </w:rPr>
        <w:t>，其中心思想在于，</w:t>
      </w:r>
      <w:proofErr w:type="gramStart"/>
      <w:r w:rsidR="004F5181">
        <w:rPr>
          <w:rFonts w:hint="eastAsia"/>
        </w:rPr>
        <w:t>将中序表达式</w:t>
      </w:r>
      <w:proofErr w:type="gramEnd"/>
      <w:r w:rsidR="004F5181">
        <w:rPr>
          <w:rFonts w:hint="eastAsia"/>
        </w:rPr>
        <w:t>转化为后序表达式，然后求值。</w:t>
      </w:r>
      <w:r w:rsidR="002B19D5">
        <w:rPr>
          <w:rFonts w:hint="eastAsia"/>
        </w:rPr>
        <w:t>表达式中的基本单元主要分为操作数和运算符。其中操作数可分为布尔型、整型、浮点型，运算符可分为一元运算符（例如平方运算“X</w:t>
      </w:r>
      <w:r w:rsidR="002B19D5">
        <w:t>^2</w:t>
      </w:r>
      <w:r w:rsidR="002B19D5">
        <w:rPr>
          <w:rFonts w:hint="eastAsia"/>
        </w:rPr>
        <w:t>”）、二元运算符（例如加法运算“+”），而一元运算符又可细分为前置一元运算符（在数字之前的运算符，例如正弦函数“Sin”）和后置一元运算符（在数字之后的运算符，例如平方运算“^</w:t>
      </w:r>
      <w:r w:rsidR="002B19D5">
        <w:t>2</w:t>
      </w:r>
      <w:r w:rsidR="002B19D5">
        <w:rPr>
          <w:rFonts w:hint="eastAsia"/>
        </w:rPr>
        <w:t>”）。得到这些基本运算单元比较简单，用户每输入一个，就添加一个。难点在于表达式的转换和求值</w:t>
      </w:r>
      <w:r w:rsidR="002C0DE9">
        <w:rPr>
          <w:rFonts w:hint="eastAsia"/>
        </w:rPr>
        <w:t>，下面讲述这两个算法。</w:t>
      </w:r>
    </w:p>
    <w:p w:rsidR="002C0DE9" w:rsidRPr="00BB1B39" w:rsidRDefault="002C0DE9" w:rsidP="00137A04">
      <w:pPr>
        <w:pStyle w:val="a1"/>
        <w:spacing w:line="360" w:lineRule="auto"/>
        <w:jc w:val="both"/>
      </w:pPr>
      <w:r>
        <w:rPr>
          <w:rFonts w:hint="eastAsia"/>
        </w:rPr>
        <w:t>算法</w:t>
      </w:r>
      <w:proofErr w:type="gramStart"/>
      <w:r w:rsidRPr="00BB1B39">
        <w:rPr>
          <w:rFonts w:hint="eastAsia"/>
        </w:rPr>
        <w:t>一</w:t>
      </w:r>
      <w:proofErr w:type="gramEnd"/>
      <w:r w:rsidRPr="00BB1B39">
        <w:rPr>
          <w:rFonts w:hint="eastAsia"/>
        </w:rPr>
        <w:t>：</w:t>
      </w:r>
      <w:r>
        <w:t>将中缀表达式转换成后缀表达式算法</w:t>
      </w:r>
    </w:p>
    <w:p w:rsidR="005862DB" w:rsidRDefault="005862DB" w:rsidP="00137A04">
      <w:pPr>
        <w:pStyle w:val="af0"/>
        <w:spacing w:line="360" w:lineRule="auto"/>
        <w:ind w:firstLineChars="0" w:firstLine="420"/>
      </w:pPr>
      <w:r>
        <w:rPr>
          <w:rFonts w:hint="eastAsia"/>
        </w:rPr>
        <w:t>中缀表达式符合人们的书写方式，但用计算机去实现比较困难，主要在于运算符的优先级问题，在解析表达式时，不能做到边解析边计算，因为无法得知后续运算符是否比当前运算符优先级高，同时括号也会影响运算顺序。而后缀表达式当中不存在括号，运算符存放的顺序就是实际的运算次序，可以做到一边扫描即可得出结果。将中缀表达式转化为后缀表达式的算法如下：先声明两个堆栈，一个是运算符堆栈，一个是操作数堆栈。</w:t>
      </w:r>
    </w:p>
    <w:p w:rsidR="002C0DE9" w:rsidRDefault="002C0DE9" w:rsidP="00137A04">
      <w:pPr>
        <w:pStyle w:val="af0"/>
        <w:spacing w:line="360" w:lineRule="auto"/>
        <w:ind w:firstLineChars="0" w:firstLine="0"/>
      </w:pPr>
      <w:r>
        <w:t>1、从左至右扫描中缀表达式</w:t>
      </w:r>
      <w:r>
        <w:rPr>
          <w:rFonts w:hint="eastAsia"/>
        </w:rPr>
        <w:t>，读取一个表达式单元</w:t>
      </w:r>
      <w:r>
        <w:t>。</w:t>
      </w:r>
    </w:p>
    <w:p w:rsidR="002C0DE9" w:rsidRDefault="002C0DE9" w:rsidP="00137A04">
      <w:pPr>
        <w:pStyle w:val="af0"/>
        <w:spacing w:line="360" w:lineRule="auto"/>
        <w:ind w:firstLineChars="0" w:firstLine="0"/>
      </w:pPr>
      <w:r>
        <w:t>2、若读取的是操作数，将该操作数存入操作数堆栈</w:t>
      </w:r>
      <w:r>
        <w:rPr>
          <w:rFonts w:hint="eastAsia"/>
        </w:rPr>
        <w:t>。</w:t>
      </w:r>
    </w:p>
    <w:p w:rsidR="002C0DE9" w:rsidRDefault="002C0DE9" w:rsidP="00137A04">
      <w:pPr>
        <w:pStyle w:val="af0"/>
        <w:spacing w:line="360" w:lineRule="auto"/>
        <w:ind w:firstLineChars="0" w:firstLine="0"/>
      </w:pPr>
      <w:r>
        <w:t>3、若读取的是运算符</w:t>
      </w:r>
      <w:r>
        <w:rPr>
          <w:rFonts w:hint="eastAsia"/>
        </w:rPr>
        <w:t>，则进行如下判断：</w:t>
      </w:r>
    </w:p>
    <w:p w:rsidR="002C0DE9" w:rsidRDefault="002C0DE9" w:rsidP="00137A04">
      <w:pPr>
        <w:pStyle w:val="af0"/>
        <w:spacing w:line="360" w:lineRule="auto"/>
        <w:ind w:leftChars="100" w:left="210" w:firstLineChars="0" w:firstLine="0"/>
      </w:pPr>
      <w:r>
        <w:t xml:space="preserve">(1) </w:t>
      </w:r>
      <w:r>
        <w:rPr>
          <w:rFonts w:hint="eastAsia"/>
        </w:rPr>
        <w:t>若</w:t>
      </w:r>
      <w:r>
        <w:t>该运算符为左括号"("，则直接存入运算符堆栈。</w:t>
      </w:r>
    </w:p>
    <w:p w:rsidR="002C0DE9" w:rsidRDefault="002C0DE9" w:rsidP="00137A04">
      <w:pPr>
        <w:pStyle w:val="af0"/>
        <w:spacing w:line="360" w:lineRule="auto"/>
        <w:ind w:leftChars="100" w:left="210" w:firstLineChars="0" w:firstLine="0"/>
      </w:pPr>
      <w:r>
        <w:t xml:space="preserve">(2) </w:t>
      </w:r>
      <w:r>
        <w:rPr>
          <w:rFonts w:hint="eastAsia"/>
        </w:rPr>
        <w:t>若</w:t>
      </w:r>
      <w:r>
        <w:t>该运算符为右括号")"，则输出运算符堆栈中的运算符到操作数堆栈，直到遇到左括号为止。</w:t>
      </w:r>
    </w:p>
    <w:p w:rsidR="002C0DE9" w:rsidRDefault="002C0DE9" w:rsidP="00137A04">
      <w:pPr>
        <w:pStyle w:val="af0"/>
        <w:spacing w:line="360" w:lineRule="auto"/>
        <w:ind w:leftChars="100" w:left="210" w:firstLineChars="0" w:firstLine="0"/>
      </w:pPr>
      <w:r>
        <w:t xml:space="preserve">(3) </w:t>
      </w:r>
      <w:r>
        <w:rPr>
          <w:rFonts w:hint="eastAsia"/>
        </w:rPr>
        <w:t>若</w:t>
      </w:r>
      <w:r>
        <w:t>该运算符为非括号运算符：</w:t>
      </w:r>
    </w:p>
    <w:p w:rsidR="002C0DE9" w:rsidRDefault="002C0DE9" w:rsidP="00137A04">
      <w:pPr>
        <w:pStyle w:val="af0"/>
        <w:spacing w:line="360" w:lineRule="auto"/>
        <w:ind w:leftChars="100" w:left="210" w:firstLineChars="0" w:firstLine="420"/>
      </w:pPr>
      <w:r>
        <w:t>(a) 若运算符堆栈</w:t>
      </w:r>
      <w:proofErr w:type="gramStart"/>
      <w:r>
        <w:t>栈</w:t>
      </w:r>
      <w:proofErr w:type="gramEnd"/>
      <w:r>
        <w:t>顶的运算符为括号，则直接存入运算符堆栈。</w:t>
      </w:r>
    </w:p>
    <w:p w:rsidR="002C0DE9" w:rsidRDefault="002C0DE9" w:rsidP="00137A04">
      <w:pPr>
        <w:pStyle w:val="af0"/>
        <w:spacing w:line="360" w:lineRule="auto"/>
        <w:ind w:leftChars="100" w:left="210" w:firstLineChars="0" w:firstLine="420"/>
      </w:pPr>
      <w:r>
        <w:lastRenderedPageBreak/>
        <w:t>(b) 若比运算符堆栈</w:t>
      </w:r>
      <w:proofErr w:type="gramStart"/>
      <w:r>
        <w:t>栈</w:t>
      </w:r>
      <w:proofErr w:type="gramEnd"/>
      <w:r>
        <w:t>顶的运算符优先级高，则直接存入运算符堆栈。</w:t>
      </w:r>
    </w:p>
    <w:p w:rsidR="002C0DE9" w:rsidRDefault="002C0DE9" w:rsidP="00137A04">
      <w:pPr>
        <w:pStyle w:val="af0"/>
        <w:spacing w:line="360" w:lineRule="auto"/>
        <w:ind w:leftChars="300" w:left="630" w:firstLineChars="0" w:firstLine="0"/>
      </w:pPr>
      <w:r>
        <w:t>(c) 若比运算符堆栈</w:t>
      </w:r>
      <w:proofErr w:type="gramStart"/>
      <w:r>
        <w:t>栈</w:t>
      </w:r>
      <w:proofErr w:type="gramEnd"/>
      <w:r>
        <w:t>顶的运算符优先级低</w:t>
      </w:r>
      <w:r>
        <w:rPr>
          <w:rFonts w:hint="eastAsia"/>
        </w:rPr>
        <w:t>或者相等</w:t>
      </w:r>
      <w:r>
        <w:t>，则输出</w:t>
      </w:r>
      <w:proofErr w:type="gramStart"/>
      <w:r>
        <w:t>栈</w:t>
      </w:r>
      <w:proofErr w:type="gramEnd"/>
      <w:r>
        <w:t>顶运算符到操作数堆栈，并将当前运算符压入运算符堆栈。</w:t>
      </w:r>
    </w:p>
    <w:p w:rsidR="002C0DE9" w:rsidRPr="00D15F44" w:rsidRDefault="002C0DE9" w:rsidP="00137A04">
      <w:pPr>
        <w:pStyle w:val="af0"/>
        <w:spacing w:line="360" w:lineRule="auto"/>
        <w:ind w:firstLineChars="0" w:firstLine="0"/>
        <w:rPr>
          <w:rFonts w:hint="eastAsia"/>
        </w:rPr>
      </w:pPr>
      <w:r>
        <w:t>4、</w:t>
      </w:r>
      <w:r>
        <w:rPr>
          <w:rFonts w:hint="eastAsia"/>
        </w:rPr>
        <w:t>重复1-3直到</w:t>
      </w:r>
      <w:r>
        <w:t>表达式读取完成</w:t>
      </w:r>
      <w:r>
        <w:rPr>
          <w:rFonts w:hint="eastAsia"/>
        </w:rPr>
        <w:t>。若读取完成后，</w:t>
      </w:r>
      <w:r>
        <w:t>运算符堆栈中</w:t>
      </w:r>
      <w:r>
        <w:rPr>
          <w:rFonts w:hint="eastAsia"/>
        </w:rPr>
        <w:t>还</w:t>
      </w:r>
      <w:r>
        <w:t>有运算符，则依</w:t>
      </w:r>
      <w:r>
        <w:rPr>
          <w:rFonts w:hint="eastAsia"/>
        </w:rPr>
        <w:t>次</w:t>
      </w:r>
      <w:r>
        <w:t>取出运算符到操作数堆栈，直到运算符堆栈为空。</w:t>
      </w:r>
    </w:p>
    <w:p w:rsidR="00771120" w:rsidRDefault="002C0DE9" w:rsidP="00137A0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上述算法涉及到运算符的优先级判断，基于此，在定义运算符时要包含优先级，并可进行优先级比较。</w:t>
      </w:r>
      <w:r w:rsidR="005862DB">
        <w:rPr>
          <w:rFonts w:ascii="Times New Roman" w:eastAsia="宋体" w:hAnsi="Times New Roman" w:cs="Times New Roman" w:hint="eastAsia"/>
          <w:sz w:val="24"/>
          <w:szCs w:val="24"/>
        </w:rPr>
        <w:t>考虑到要将运算符存放在操作数堆栈，实际编码时可以将操作数作为父类，运算符作为子类继承操作数类。</w:t>
      </w:r>
    </w:p>
    <w:p w:rsidR="002C0DE9" w:rsidRPr="00BB1B39" w:rsidRDefault="002C0DE9" w:rsidP="00137A04">
      <w:pPr>
        <w:pStyle w:val="a1"/>
        <w:spacing w:line="360" w:lineRule="auto"/>
        <w:jc w:val="both"/>
      </w:pPr>
      <w:r>
        <w:rPr>
          <w:rFonts w:hint="eastAsia"/>
        </w:rPr>
        <w:t>算法二</w:t>
      </w:r>
      <w:r w:rsidRPr="00BB1B39">
        <w:rPr>
          <w:rFonts w:hint="eastAsia"/>
        </w:rPr>
        <w:t>：</w:t>
      </w:r>
      <w:r w:rsidRPr="002C0DE9">
        <w:rPr>
          <w:rFonts w:hint="eastAsia"/>
        </w:rPr>
        <w:t>逆波兰表达式求值算法</w:t>
      </w:r>
    </w:p>
    <w:p w:rsidR="002C0DE9" w:rsidRPr="002C0DE9" w:rsidRDefault="002C0DE9" w:rsidP="00137A0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C0DE9">
        <w:rPr>
          <w:rFonts w:ascii="Times New Roman" w:eastAsia="宋体" w:hAnsi="Times New Roman" w:cs="Times New Roman" w:hint="eastAsia"/>
          <w:sz w:val="24"/>
          <w:szCs w:val="24"/>
        </w:rPr>
        <w:t>     </w:t>
      </w:r>
      <w:r w:rsidRPr="002C0D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862DB">
        <w:rPr>
          <w:rFonts w:ascii="Times New Roman" w:eastAsia="宋体" w:hAnsi="Times New Roman" w:cs="Times New Roman" w:hint="eastAsia"/>
          <w:sz w:val="24"/>
          <w:szCs w:val="24"/>
        </w:rPr>
        <w:t>在后缀表达式中不存在括号，也不需要考虑运算符的优先级，</w:t>
      </w:r>
      <w:r w:rsidR="007E245D">
        <w:rPr>
          <w:rFonts w:ascii="Times New Roman" w:eastAsia="宋体" w:hAnsi="Times New Roman" w:cs="Times New Roman" w:hint="eastAsia"/>
          <w:sz w:val="24"/>
          <w:szCs w:val="24"/>
        </w:rPr>
        <w:t>运算符存放的顺序就是实际运算的顺序，因此求值算法比较简单，具体如下：</w:t>
      </w:r>
    </w:p>
    <w:p w:rsidR="002C0DE9" w:rsidRPr="007E245D" w:rsidRDefault="002C0DE9" w:rsidP="00137A04">
      <w:pPr>
        <w:pStyle w:val="aff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245D">
        <w:rPr>
          <w:rFonts w:ascii="Times New Roman" w:eastAsia="宋体" w:hAnsi="Times New Roman" w:cs="Times New Roman" w:hint="eastAsia"/>
          <w:sz w:val="24"/>
          <w:szCs w:val="24"/>
        </w:rPr>
        <w:t>初始化一个空堆栈</w:t>
      </w:r>
    </w:p>
    <w:p w:rsidR="002C0DE9" w:rsidRDefault="002C0DE9" w:rsidP="00137A04">
      <w:pPr>
        <w:pStyle w:val="aff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245D">
        <w:rPr>
          <w:rFonts w:ascii="Times New Roman" w:eastAsia="宋体" w:hAnsi="Times New Roman" w:cs="Times New Roman" w:hint="eastAsia"/>
          <w:sz w:val="24"/>
          <w:szCs w:val="24"/>
        </w:rPr>
        <w:t>从左到右读入后缀表达式</w:t>
      </w:r>
    </w:p>
    <w:p w:rsidR="002C0DE9" w:rsidRDefault="002C0DE9" w:rsidP="00137A04">
      <w:pPr>
        <w:pStyle w:val="aff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245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7E245D">
        <w:rPr>
          <w:rFonts w:ascii="Times New Roman" w:eastAsia="宋体" w:hAnsi="Times New Roman" w:cs="Times New Roman" w:hint="eastAsia"/>
          <w:sz w:val="24"/>
          <w:szCs w:val="24"/>
        </w:rPr>
        <w:t>读取到的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是操作数，把它压入堆栈。</w:t>
      </w:r>
    </w:p>
    <w:p w:rsidR="007E245D" w:rsidRDefault="002C0DE9" w:rsidP="00137A04">
      <w:pPr>
        <w:pStyle w:val="aff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E245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7E245D">
        <w:rPr>
          <w:rFonts w:ascii="Times New Roman" w:eastAsia="宋体" w:hAnsi="Times New Roman" w:cs="Times New Roman" w:hint="eastAsia"/>
          <w:sz w:val="24"/>
          <w:szCs w:val="24"/>
        </w:rPr>
        <w:t>读取到的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E245D">
        <w:rPr>
          <w:rFonts w:ascii="Times New Roman" w:eastAsia="宋体" w:hAnsi="Times New Roman" w:cs="Times New Roman" w:hint="eastAsia"/>
          <w:sz w:val="24"/>
          <w:szCs w:val="24"/>
        </w:rPr>
        <w:t>运算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符，</w:t>
      </w:r>
      <w:r w:rsidR="007E245D">
        <w:rPr>
          <w:rFonts w:ascii="Times New Roman" w:eastAsia="宋体" w:hAnsi="Times New Roman" w:cs="Times New Roman" w:hint="eastAsia"/>
          <w:sz w:val="24"/>
          <w:szCs w:val="24"/>
        </w:rPr>
        <w:t>则进行如下判断：</w:t>
      </w:r>
    </w:p>
    <w:p w:rsidR="00817E52" w:rsidRDefault="00817E52" w:rsidP="00137A04">
      <w:pPr>
        <w:pStyle w:val="aff5"/>
        <w:numPr>
          <w:ilvl w:val="1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如果是一元运算符，从堆栈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弹出</w:t>
      </w:r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个操作数，执行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相关运算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，然后把结果</w:t>
      </w:r>
      <w:r>
        <w:rPr>
          <w:rFonts w:ascii="Times New Roman" w:eastAsia="宋体" w:hAnsi="Times New Roman" w:cs="Times New Roman" w:hint="eastAsia"/>
          <w:sz w:val="24"/>
          <w:szCs w:val="24"/>
        </w:rPr>
        <w:t>作为操作数</w:t>
      </w:r>
      <w:r w:rsidRPr="007E245D">
        <w:rPr>
          <w:rFonts w:ascii="Times New Roman" w:eastAsia="宋体" w:hAnsi="Times New Roman" w:cs="Times New Roman" w:hint="eastAsia"/>
          <w:sz w:val="24"/>
          <w:szCs w:val="24"/>
        </w:rPr>
        <w:t>压入堆栈。</w:t>
      </w:r>
    </w:p>
    <w:p w:rsidR="00817E52" w:rsidRPr="00817E52" w:rsidRDefault="00817E52" w:rsidP="00137A04">
      <w:pPr>
        <w:pStyle w:val="aff5"/>
        <w:numPr>
          <w:ilvl w:val="1"/>
          <w:numId w:val="1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如果是二元运算符，从堆栈弹出两个操作数，执行相关运算，然后把结果作为操作数压入堆栈。</w:t>
      </w:r>
    </w:p>
    <w:p w:rsidR="00817E52" w:rsidRPr="00817E52" w:rsidRDefault="00817E52" w:rsidP="00137A04">
      <w:pPr>
        <w:pStyle w:val="aff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重复</w:t>
      </w:r>
      <w:r>
        <w:rPr>
          <w:rFonts w:ascii="Times New Roman" w:eastAsia="宋体" w:hAnsi="Times New Roman" w:cs="Times New Roman" w:hint="eastAsia"/>
          <w:sz w:val="24"/>
          <w:szCs w:val="24"/>
        </w:rPr>
        <w:t>2-4</w:t>
      </w:r>
      <w:r>
        <w:rPr>
          <w:rFonts w:ascii="Times New Roman" w:eastAsia="宋体" w:hAnsi="Times New Roman" w:cs="Times New Roman" w:hint="eastAsia"/>
          <w:sz w:val="24"/>
          <w:szCs w:val="24"/>
        </w:rPr>
        <w:t>，直到后缀表达式读取完毕</w:t>
      </w:r>
      <w:r w:rsidRPr="006C5398">
        <w:rPr>
          <w:rFonts w:ascii="Times New Roman" w:eastAsia="宋体" w:hAnsi="Times New Roman" w:cs="Times New Roman" w:hint="eastAsia"/>
          <w:sz w:val="24"/>
          <w:szCs w:val="24"/>
        </w:rPr>
        <w:t>，从堆栈中弹出结果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，此时堆栈应为空。</w:t>
      </w:r>
    </w:p>
    <w:p w:rsidR="002C0DE9" w:rsidRDefault="00817E52" w:rsidP="00137A04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上述算法可以对后缀表达式进行计算，得出最后结果。以上各步如若出现任何问题，都说明后缀表达式格式不正确</w:t>
      </w:r>
      <w:r w:rsidRPr="006C539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例如，读取到的是一元运算符，但从堆栈弹出的是运算符不是操作数。</w:t>
      </w:r>
    </w:p>
    <w:p w:rsidR="00817E52" w:rsidRDefault="00817E52" w:rsidP="00137A04">
      <w:pPr>
        <w:pStyle w:val="a0"/>
        <w:spacing w:line="360" w:lineRule="auto"/>
      </w:pPr>
      <w:r>
        <w:rPr>
          <w:rFonts w:hint="eastAsia"/>
        </w:rPr>
        <w:t>实验设计</w:t>
      </w:r>
    </w:p>
    <w:p w:rsidR="0033374A" w:rsidRPr="00BB1B39" w:rsidRDefault="0033374A" w:rsidP="00137A04">
      <w:pPr>
        <w:pStyle w:val="a1"/>
        <w:spacing w:line="360" w:lineRule="auto"/>
        <w:jc w:val="both"/>
      </w:pPr>
      <w:r>
        <w:rPr>
          <w:rFonts w:hint="eastAsia"/>
        </w:rPr>
        <w:t>方案设计</w:t>
      </w:r>
      <w:r w:rsidRPr="00BB1B39">
        <w:t xml:space="preserve"> </w:t>
      </w:r>
    </w:p>
    <w:p w:rsidR="00817E52" w:rsidRDefault="00817E52" w:rsidP="00137A04">
      <w:pPr>
        <w:pStyle w:val="af0"/>
        <w:spacing w:line="360" w:lineRule="auto"/>
        <w:ind w:firstLineChars="0" w:firstLine="0"/>
      </w:pPr>
      <w:r>
        <w:rPr>
          <w:rFonts w:hint="eastAsia"/>
        </w:rPr>
        <w:t>本实验对表达式求值的设计经历了三个方案，分别如下：</w:t>
      </w:r>
    </w:p>
    <w:p w:rsidR="0033374A" w:rsidRPr="00D06D20" w:rsidRDefault="0033374A" w:rsidP="00137A04">
      <w:pPr>
        <w:pStyle w:val="a2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：对表达式直接求值</w:t>
      </w:r>
    </w:p>
    <w:p w:rsidR="00817E52" w:rsidRDefault="00FC5975" w:rsidP="00137A04">
      <w:pPr>
        <w:pStyle w:val="af0"/>
        <w:spacing w:line="360" w:lineRule="auto"/>
        <w:ind w:firstLineChars="300" w:firstLine="720"/>
      </w:pPr>
      <w:r>
        <w:rPr>
          <w:rFonts w:hint="eastAsia"/>
        </w:rPr>
        <w:t>用户每按下一个运算符就进行一次求值，类似于小商店使用的语音计算器（如图2.1），主要用于进行加减乘除四则运算，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能带括号。例如，用户依次按</w:t>
      </w:r>
      <w:r>
        <w:rPr>
          <w:rFonts w:hint="eastAsia"/>
        </w:rPr>
        <w:lastRenderedPageBreak/>
        <w:t>下2，+，5，-，6，/，7，=，当按下2+5后，输入区变成7，用户按下-6后，输入</w:t>
      </w:r>
      <w:proofErr w:type="gramStart"/>
      <w:r>
        <w:rPr>
          <w:rFonts w:hint="eastAsia"/>
        </w:rPr>
        <w:t>去变成</w:t>
      </w:r>
      <w:proofErr w:type="gramEnd"/>
      <w:r>
        <w:rPr>
          <w:rFonts w:hint="eastAsia"/>
        </w:rPr>
        <w:t>1，用户按下/7后，输入区变成0.142857，按下=后，输出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0.142857。此方案实现起来较为简单，但缺点在于忽略了运算符优先级，不能带有括号，功能过于简单。</w:t>
      </w:r>
    </w:p>
    <w:p w:rsidR="00FC5975" w:rsidRDefault="00FC5975" w:rsidP="00137A04">
      <w:pPr>
        <w:pStyle w:val="af0"/>
        <w:spacing w:line="360" w:lineRule="auto"/>
        <w:ind w:left="360" w:firstLineChars="0" w:firstLine="0"/>
        <w:jc w:val="center"/>
      </w:pPr>
      <w:r w:rsidRPr="00FC5975">
        <w:drawing>
          <wp:inline distT="0" distB="0" distL="0" distR="0" wp14:anchorId="0F6693F6" wp14:editId="183695E2">
            <wp:extent cx="24765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75" w:rsidRDefault="00FC5975" w:rsidP="00137A04">
      <w:pPr>
        <w:pStyle w:val="af0"/>
        <w:spacing w:line="360" w:lineRule="auto"/>
        <w:ind w:left="360" w:firstLineChars="0" w:firstLine="0"/>
        <w:jc w:val="center"/>
      </w:pPr>
      <w:r>
        <w:rPr>
          <w:rFonts w:hint="eastAsia"/>
        </w:rPr>
        <w:t>图2.1</w:t>
      </w:r>
      <w:r>
        <w:t xml:space="preserve"> </w:t>
      </w:r>
      <w:r>
        <w:rPr>
          <w:rFonts w:hint="eastAsia"/>
        </w:rPr>
        <w:t>小商店使用的语音计算器</w:t>
      </w:r>
    </w:p>
    <w:p w:rsidR="0033374A" w:rsidRPr="00D06D20" w:rsidRDefault="0033374A" w:rsidP="00137A04">
      <w:pPr>
        <w:pStyle w:val="a2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方案二：构建表达式树</w:t>
      </w:r>
    </w:p>
    <w:p w:rsidR="00831820" w:rsidRDefault="00FC5975" w:rsidP="00137A04">
      <w:pPr>
        <w:pStyle w:val="af0"/>
        <w:spacing w:line="360" w:lineRule="auto"/>
        <w:ind w:firstLineChars="0" w:firstLine="420"/>
      </w:pPr>
      <w:r>
        <w:rPr>
          <w:rFonts w:hint="eastAsia"/>
        </w:rPr>
        <w:t>此方案借助于编译原理的思想</w:t>
      </w:r>
      <w:r w:rsidR="0033374A">
        <w:rPr>
          <w:rFonts w:hint="eastAsia"/>
        </w:rPr>
        <w:t>，分为三个主要部分，词法分析、语法分析和语义分析。词法分析就是得到一个个的表达式基本单元，语法分析就是依据这些基本单元构建表达式树，语义分析就是依据表达式树来进行计算。在表达式树中每个叶子节点都只能是操作数，每个双亲结点都是运算符。</w:t>
      </w:r>
      <w:r w:rsidR="00831820">
        <w:rPr>
          <w:rFonts w:hint="eastAsia"/>
        </w:rPr>
        <w:t>例如如果用户输入2+</w:t>
      </w:r>
      <w:r w:rsidR="00831820">
        <w:t>5^2/sin3</w:t>
      </w:r>
      <w:r w:rsidR="00831820">
        <w:rPr>
          <w:rFonts w:hint="eastAsia"/>
        </w:rPr>
        <w:t>-6*(8+2</w:t>
      </w:r>
      <w:r w:rsidR="00831820">
        <w:t>)</w:t>
      </w:r>
      <w:r w:rsidR="00831820">
        <w:rPr>
          <w:rFonts w:hint="eastAsia"/>
        </w:rPr>
        <w:t>，那么表达式树如图2.2</w:t>
      </w:r>
      <w:r w:rsidR="00654232">
        <w:rPr>
          <w:rFonts w:hint="eastAsia"/>
        </w:rPr>
        <w:t>所示</w:t>
      </w:r>
      <w:r w:rsidR="00831820">
        <w:rPr>
          <w:rFonts w:hint="eastAsia"/>
        </w:rPr>
        <w:t>。</w:t>
      </w:r>
      <w:r w:rsidR="001B1888">
        <w:rPr>
          <w:rFonts w:hint="eastAsia"/>
        </w:rPr>
        <w:t>本方案的难点在于构建表达式树，由表达式树可以看出，表达式树中最重要的部分就是双亲节点</w:t>
      </w:r>
      <w:r w:rsidR="001B1888">
        <w:t>—</w:t>
      </w:r>
      <w:r w:rsidR="001B1888">
        <w:rPr>
          <w:rFonts w:hint="eastAsia"/>
        </w:rPr>
        <w:t>运算符。因此表达式树的构建算法如下：</w:t>
      </w:r>
    </w:p>
    <w:p w:rsidR="001B1888" w:rsidRDefault="001B1888" w:rsidP="00137A04">
      <w:pPr>
        <w:pStyle w:val="af0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依次</w:t>
      </w:r>
      <w:proofErr w:type="gramStart"/>
      <w:r>
        <w:rPr>
          <w:rFonts w:hint="eastAsia"/>
        </w:rPr>
        <w:t>扫描中序表达式</w:t>
      </w:r>
      <w:proofErr w:type="gramEnd"/>
      <w:r>
        <w:rPr>
          <w:rFonts w:hint="eastAsia"/>
        </w:rPr>
        <w:t>，只读取运算符，并记录当前读取运算符的位置</w:t>
      </w:r>
      <w:r w:rsidR="00502A46">
        <w:rPr>
          <w:rFonts w:hint="eastAsia"/>
        </w:rPr>
        <w:t>，将第一个运算符作为根节点。</w:t>
      </w:r>
    </w:p>
    <w:p w:rsidR="00502A46" w:rsidRDefault="00502A46" w:rsidP="00137A04">
      <w:pPr>
        <w:pStyle w:val="af0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每读取一个运算符就新建一个节点，并将其和根节点运算符的优先级进行比较。如果优先级高于根节点，就作为根节点的孩子节点。否则，将根节点作为自己的孩子节点。</w:t>
      </w:r>
    </w:p>
    <w:p w:rsidR="001B1888" w:rsidRDefault="001B1888" w:rsidP="00137A04">
      <w:pPr>
        <w:pStyle w:val="af0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如果读取的是前置一元运算符，则将当前运算符位置的后一个单元作为孩子节点。</w:t>
      </w:r>
    </w:p>
    <w:p w:rsidR="001B1888" w:rsidRDefault="001B1888" w:rsidP="00137A04">
      <w:pPr>
        <w:pStyle w:val="af0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如果读取的是后置</w:t>
      </w:r>
      <w:r w:rsidR="00502A46">
        <w:rPr>
          <w:rFonts w:hint="eastAsia"/>
        </w:rPr>
        <w:t>一元</w:t>
      </w:r>
      <w:r>
        <w:rPr>
          <w:rFonts w:hint="eastAsia"/>
        </w:rPr>
        <w:t>运算符，则将当前运算符的</w:t>
      </w:r>
      <w:r w:rsidR="00502A46">
        <w:rPr>
          <w:rFonts w:hint="eastAsia"/>
        </w:rPr>
        <w:t>前一个单元作为孩子节点。</w:t>
      </w:r>
    </w:p>
    <w:p w:rsidR="00502A46" w:rsidRDefault="00502A46" w:rsidP="00137A04">
      <w:pPr>
        <w:pStyle w:val="af0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lastRenderedPageBreak/>
        <w:t>如果读取的是二元运算符，则将当前运算符的前一个单元和后一个单元作为孩子节点。</w:t>
      </w:r>
    </w:p>
    <w:p w:rsidR="00502A46" w:rsidRDefault="00502A46" w:rsidP="00137A04">
      <w:pPr>
        <w:pStyle w:val="af0"/>
        <w:numPr>
          <w:ilvl w:val="0"/>
          <w:numId w:val="2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如果读取的是左括号，就新建一个表达式树，直到遇到右括号时，再将新建的语法树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的语法树链接起来。</w:t>
      </w:r>
    </w:p>
    <w:p w:rsidR="00831820" w:rsidRDefault="00831820" w:rsidP="00137A04">
      <w:pPr>
        <w:pStyle w:val="af0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0FEBD51" wp14:editId="4AC99369">
            <wp:extent cx="2038350" cy="1873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93" cy="18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20" w:rsidRPr="00831820" w:rsidRDefault="00831820" w:rsidP="00137A04">
      <w:pPr>
        <w:pStyle w:val="af0"/>
        <w:spacing w:line="360" w:lineRule="auto"/>
        <w:ind w:firstLineChars="0" w:firstLine="0"/>
        <w:jc w:val="center"/>
        <w:rPr>
          <w:rFonts w:hint="eastAsia"/>
        </w:rPr>
      </w:pPr>
      <w:r>
        <w:rPr>
          <w:rFonts w:hint="eastAsia"/>
        </w:rPr>
        <w:t>图2.2</w:t>
      </w:r>
      <w:r>
        <w:t xml:space="preserve"> </w:t>
      </w:r>
      <w:r>
        <w:rPr>
          <w:rFonts w:hint="eastAsia"/>
        </w:rPr>
        <w:t>表达式语法树</w:t>
      </w:r>
    </w:p>
    <w:p w:rsidR="00771120" w:rsidRDefault="000956DB" w:rsidP="00137A0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方案的优点在于可拓展性好，一元运算符、二元运算符、三元运算符甚至更复杂的运算符都可以实现。但是构建表达式树的过程实在太过麻烦，上述构建表达式树的算法有些地方描述的也不太清楚。而且构建好表达式树之后，计算最终结果也需要后序遍历表达式树，这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逆波兰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表达式算法有点类似。</w:t>
      </w:r>
    </w:p>
    <w:p w:rsidR="000956DB" w:rsidRDefault="000956DB" w:rsidP="00137A04">
      <w:pPr>
        <w:pStyle w:val="a2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方案三：逆波兰表达式算法</w:t>
      </w:r>
    </w:p>
    <w:p w:rsidR="000956DB" w:rsidRPr="000956DB" w:rsidRDefault="000956DB" w:rsidP="00137A04">
      <w:pPr>
        <w:pStyle w:val="a2"/>
        <w:numPr>
          <w:ilvl w:val="0"/>
          <w:numId w:val="0"/>
        </w:numPr>
        <w:ind w:firstLine="420"/>
        <w:rPr>
          <w:rFonts w:ascii="Times New Roman" w:eastAsia="宋体" w:hint="eastAsia"/>
          <w:b w:val="0"/>
          <w:sz w:val="24"/>
          <w:szCs w:val="24"/>
        </w:rPr>
      </w:pPr>
      <w:r w:rsidRPr="000956DB">
        <w:rPr>
          <w:rFonts w:ascii="Times New Roman" w:eastAsia="宋体" w:hint="eastAsia"/>
          <w:b w:val="0"/>
          <w:sz w:val="24"/>
          <w:szCs w:val="24"/>
        </w:rPr>
        <w:t>逆波兰表达式算法，主要分为</w:t>
      </w:r>
      <w:r>
        <w:rPr>
          <w:rFonts w:ascii="Times New Roman" w:eastAsia="宋体" w:hint="eastAsia"/>
          <w:b w:val="0"/>
          <w:sz w:val="24"/>
          <w:szCs w:val="24"/>
        </w:rPr>
        <w:t>两个部分：表达式转换和表达式求值。相关算法在</w:t>
      </w:r>
      <w:r>
        <w:rPr>
          <w:rFonts w:ascii="Times New Roman" w:eastAsia="宋体" w:hint="eastAsia"/>
          <w:b w:val="0"/>
          <w:sz w:val="24"/>
          <w:szCs w:val="24"/>
        </w:rPr>
        <w:t>2.2</w:t>
      </w:r>
      <w:r>
        <w:rPr>
          <w:rFonts w:ascii="Times New Roman" w:eastAsia="宋体" w:hint="eastAsia"/>
          <w:b w:val="0"/>
          <w:sz w:val="24"/>
          <w:szCs w:val="24"/>
        </w:rPr>
        <w:t>节已有详细介绍，此处就不赘述。此方案的优点在于，实现相对方案</w:t>
      </w:r>
      <w:proofErr w:type="gramStart"/>
      <w:r>
        <w:rPr>
          <w:rFonts w:ascii="Times New Roman" w:eastAsia="宋体" w:hint="eastAsia"/>
          <w:b w:val="0"/>
          <w:sz w:val="24"/>
          <w:szCs w:val="24"/>
        </w:rPr>
        <w:t>二比较</w:t>
      </w:r>
      <w:proofErr w:type="gramEnd"/>
      <w:r>
        <w:rPr>
          <w:rFonts w:ascii="Times New Roman" w:eastAsia="宋体" w:hint="eastAsia"/>
          <w:b w:val="0"/>
          <w:sz w:val="24"/>
          <w:szCs w:val="24"/>
        </w:rPr>
        <w:t>简单，</w:t>
      </w:r>
      <w:r w:rsidR="00654232">
        <w:rPr>
          <w:rFonts w:ascii="Times New Roman" w:eastAsia="宋体" w:hint="eastAsia"/>
          <w:b w:val="0"/>
          <w:sz w:val="24"/>
          <w:szCs w:val="24"/>
        </w:rPr>
        <w:t>功能也比较完善，可以实现很多复杂的运算。</w:t>
      </w:r>
    </w:p>
    <w:p w:rsidR="00654232" w:rsidRPr="00BB1B39" w:rsidRDefault="00654232" w:rsidP="00137A04">
      <w:pPr>
        <w:pStyle w:val="a1"/>
        <w:spacing w:line="360" w:lineRule="auto"/>
        <w:jc w:val="both"/>
      </w:pPr>
      <w:r>
        <w:rPr>
          <w:rFonts w:hint="eastAsia"/>
        </w:rPr>
        <w:t>界面设计</w:t>
      </w:r>
    </w:p>
    <w:p w:rsidR="000956DB" w:rsidRPr="000956DB" w:rsidRDefault="00654232" w:rsidP="00137A04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界面采用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Winform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技术实现，整体布局采用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TableLayoutPanel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实现，示意图如图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2.3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2A5295">
        <w:rPr>
          <w:rFonts w:ascii="Times New Roman" w:eastAsia="宋体" w:hAnsi="Times New Roman" w:cs="Times New Roman" w:hint="eastAsia"/>
          <w:sz w:val="24"/>
          <w:szCs w:val="24"/>
        </w:rPr>
        <w:t>最外层是一个三行一列的</w:t>
      </w:r>
      <w:proofErr w:type="spellStart"/>
      <w:r w:rsidR="002A5295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2A5295">
        <w:rPr>
          <w:rFonts w:ascii="Times New Roman" w:eastAsia="宋体" w:hAnsi="Times New Roman" w:cs="Times New Roman"/>
          <w:sz w:val="24"/>
          <w:szCs w:val="24"/>
        </w:rPr>
        <w:t>ableLayouPanel</w:t>
      </w:r>
      <w:proofErr w:type="spellEnd"/>
      <w:r w:rsidR="002A5295">
        <w:rPr>
          <w:rFonts w:ascii="Times New Roman" w:eastAsia="宋体" w:hAnsi="Times New Roman" w:cs="Times New Roman" w:hint="eastAsia"/>
          <w:sz w:val="24"/>
          <w:szCs w:val="24"/>
        </w:rPr>
        <w:t>，第三行嵌套了一个一行三列的</w:t>
      </w:r>
      <w:proofErr w:type="spellStart"/>
      <w:r w:rsidR="002A5295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2A5295">
        <w:rPr>
          <w:rFonts w:ascii="Times New Roman" w:eastAsia="宋体" w:hAnsi="Times New Roman" w:cs="Times New Roman"/>
          <w:sz w:val="24"/>
          <w:szCs w:val="24"/>
        </w:rPr>
        <w:t>ableLayout</w:t>
      </w:r>
      <w:r w:rsidR="002A5295">
        <w:rPr>
          <w:rFonts w:ascii="Times New Roman" w:eastAsia="宋体" w:hAnsi="Times New Roman" w:cs="Times New Roman" w:hint="eastAsia"/>
          <w:sz w:val="24"/>
          <w:szCs w:val="24"/>
        </w:rPr>
        <w:t>Panel</w:t>
      </w:r>
      <w:proofErr w:type="spellEnd"/>
      <w:r w:rsidR="002A5295">
        <w:rPr>
          <w:rFonts w:ascii="Times New Roman" w:eastAsia="宋体" w:hAnsi="Times New Roman" w:cs="Times New Roman" w:hint="eastAsia"/>
          <w:sz w:val="24"/>
          <w:szCs w:val="24"/>
        </w:rPr>
        <w:t>，每个</w:t>
      </w:r>
      <w:r w:rsidR="002A5295">
        <w:rPr>
          <w:rFonts w:ascii="Times New Roman" w:eastAsia="宋体" w:hAnsi="Times New Roman" w:cs="Times New Roman" w:hint="eastAsia"/>
          <w:sz w:val="24"/>
          <w:szCs w:val="24"/>
        </w:rPr>
        <w:t>Group</w:t>
      </w:r>
      <w:r w:rsidR="002A5295">
        <w:rPr>
          <w:rFonts w:ascii="Times New Roman" w:eastAsia="宋体" w:hAnsi="Times New Roman" w:cs="Times New Roman" w:hint="eastAsia"/>
          <w:sz w:val="24"/>
          <w:szCs w:val="24"/>
        </w:rPr>
        <w:t>里面又嵌套了一个</w:t>
      </w:r>
      <w:proofErr w:type="spellStart"/>
      <w:r w:rsidR="002A5295">
        <w:rPr>
          <w:rFonts w:ascii="Times New Roman" w:eastAsia="宋体" w:hAnsi="Times New Roman" w:cs="Times New Roman" w:hint="eastAsia"/>
          <w:sz w:val="24"/>
          <w:szCs w:val="24"/>
        </w:rPr>
        <w:t>tableLaoutPanel</w:t>
      </w:r>
      <w:proofErr w:type="spellEnd"/>
      <w:r w:rsidR="002A5295">
        <w:rPr>
          <w:rFonts w:ascii="Times New Roman" w:eastAsia="宋体" w:hAnsi="Times New Roman" w:cs="Times New Roman" w:hint="eastAsia"/>
          <w:sz w:val="24"/>
          <w:szCs w:val="24"/>
        </w:rPr>
        <w:t>。最后界面设计如图</w:t>
      </w:r>
      <w:r w:rsidR="002A5295">
        <w:rPr>
          <w:rFonts w:ascii="Times New Roman" w:eastAsia="宋体" w:hAnsi="Times New Roman" w:cs="Times New Roman" w:hint="eastAsia"/>
          <w:sz w:val="24"/>
          <w:szCs w:val="24"/>
        </w:rPr>
        <w:t>2.4</w:t>
      </w:r>
      <w:r w:rsidR="002A5295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771120" w:rsidRDefault="002A5295" w:rsidP="00137A04">
      <w:pPr>
        <w:tabs>
          <w:tab w:val="left" w:pos="2280"/>
        </w:tabs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875CE" wp14:editId="1DD9AF46">
            <wp:extent cx="2714625" cy="24957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91" cy="25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95" w:rsidRDefault="002A5295" w:rsidP="00137A04">
      <w:pPr>
        <w:tabs>
          <w:tab w:val="left" w:pos="2280"/>
        </w:tabs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2.3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界面布局</w:t>
      </w:r>
    </w:p>
    <w:p w:rsidR="002A5295" w:rsidRDefault="002A5295" w:rsidP="00137A04">
      <w:pPr>
        <w:tabs>
          <w:tab w:val="left" w:pos="2280"/>
        </w:tabs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544A4" wp14:editId="5DD1CE36">
            <wp:extent cx="4063046" cy="242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439" cy="24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95" w:rsidRDefault="002A5295" w:rsidP="00137A04">
      <w:pPr>
        <w:tabs>
          <w:tab w:val="left" w:pos="2280"/>
        </w:tabs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2.4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最终界面设计</w:t>
      </w:r>
    </w:p>
    <w:p w:rsidR="002A5295" w:rsidRPr="000956DB" w:rsidRDefault="002A5295" w:rsidP="00137A04">
      <w:pPr>
        <w:tabs>
          <w:tab w:val="left" w:pos="2280"/>
        </w:tabs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:rsidR="00771120" w:rsidRPr="00245920" w:rsidRDefault="00D028D8" w:rsidP="00137A04">
      <w:pPr>
        <w:pStyle w:val="a"/>
        <w:spacing w:line="360" w:lineRule="auto"/>
        <w:jc w:val="both"/>
      </w:pPr>
      <w:r>
        <w:rPr>
          <w:rFonts w:hint="eastAsia"/>
        </w:rPr>
        <w:t>代码实现和分析</w:t>
      </w:r>
    </w:p>
    <w:p w:rsidR="00771120" w:rsidRPr="000F1494" w:rsidRDefault="00D028D8" w:rsidP="00137A04">
      <w:pPr>
        <w:pStyle w:val="a0"/>
        <w:numPr>
          <w:ilvl w:val="1"/>
          <w:numId w:val="15"/>
        </w:numPr>
        <w:spacing w:line="360" w:lineRule="auto"/>
      </w:pPr>
      <w:r>
        <w:rPr>
          <w:rFonts w:hint="eastAsia"/>
        </w:rPr>
        <w:t>界面设计代码</w:t>
      </w:r>
    </w:p>
    <w:p w:rsidR="00771120" w:rsidRPr="00245920" w:rsidRDefault="00B25214" w:rsidP="00137A04">
      <w:pPr>
        <w:pStyle w:val="af0"/>
        <w:spacing w:line="360" w:lineRule="auto"/>
        <w:ind w:firstLine="480"/>
        <w:rPr>
          <w:rFonts w:hint="eastAsia"/>
        </w:rPr>
      </w:pPr>
      <w:r>
        <w:rPr>
          <w:rFonts w:hint="eastAsia"/>
        </w:rPr>
        <w:t>界面设计部分，采用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技术，可以可视化拖动相应控件并修改相应属性，所以这一部分的代码是VS2019自动生成的</w:t>
      </w:r>
      <w:r w:rsidR="005A04C2">
        <w:rPr>
          <w:rFonts w:hint="eastAsia"/>
        </w:rPr>
        <w:t>，就不展示具体代码了。</w:t>
      </w:r>
    </w:p>
    <w:p w:rsidR="00D028D8" w:rsidRDefault="00D028D8" w:rsidP="00137A04">
      <w:pPr>
        <w:pStyle w:val="a0"/>
        <w:spacing w:line="360" w:lineRule="auto"/>
      </w:pPr>
      <w:bookmarkStart w:id="24" w:name="_Toc21908726"/>
      <w:bookmarkEnd w:id="24"/>
      <w:r>
        <w:rPr>
          <w:rFonts w:hint="eastAsia"/>
        </w:rPr>
        <w:t>按钮响应代码</w:t>
      </w:r>
    </w:p>
    <w:p w:rsidR="00BA1502" w:rsidRDefault="005A04C2" w:rsidP="00137A04">
      <w:pPr>
        <w:pStyle w:val="af0"/>
        <w:spacing w:line="360" w:lineRule="auto"/>
        <w:ind w:firstLine="480"/>
        <w:rPr>
          <w:rFonts w:hint="eastAsia"/>
        </w:rPr>
      </w:pPr>
      <w:r>
        <w:rPr>
          <w:rFonts w:hint="eastAsia"/>
        </w:rPr>
        <w:t>按钮分为三大部分，一个是运算符按钮，一个是控制按钮，一个是数字按钮。</w:t>
      </w:r>
      <w:r w:rsidR="00BA1502">
        <w:rPr>
          <w:rFonts w:hint="eastAsia"/>
        </w:rPr>
        <w:t>这三大部分对应不同的相应事件。</w:t>
      </w:r>
    </w:p>
    <w:p w:rsidR="0061473F" w:rsidRDefault="0061473F" w:rsidP="00137A04">
      <w:pPr>
        <w:pStyle w:val="a1"/>
        <w:spacing w:line="360" w:lineRule="auto"/>
      </w:pPr>
      <w:r>
        <w:rPr>
          <w:rFonts w:hint="eastAsia"/>
        </w:rPr>
        <w:lastRenderedPageBreak/>
        <w:t>数字按钮</w:t>
      </w:r>
    </w:p>
    <w:p w:rsidR="009C3DCC" w:rsidRDefault="00BA1502" w:rsidP="00137A04">
      <w:pPr>
        <w:pStyle w:val="a1"/>
        <w:numPr>
          <w:ilvl w:val="0"/>
          <w:numId w:val="0"/>
        </w:numPr>
        <w:spacing w:line="360" w:lineRule="auto"/>
        <w:ind w:firstLine="420"/>
        <w:rPr>
          <w:rFonts w:ascii="宋体" w:eastAsia="宋体"/>
          <w:b w:val="0"/>
        </w:rPr>
      </w:pPr>
      <w:r>
        <w:rPr>
          <w:rFonts w:ascii="宋体" w:eastAsia="宋体" w:hint="eastAsia"/>
          <w:b w:val="0"/>
        </w:rPr>
        <w:t>数字按钮主要是0-9和小数点，</w:t>
      </w:r>
      <w:r w:rsidR="0061473F" w:rsidRPr="005A04C2">
        <w:rPr>
          <w:rFonts w:ascii="宋体" w:eastAsia="宋体" w:hint="eastAsia"/>
          <w:b w:val="0"/>
        </w:rPr>
        <w:t>由于用户输入一个数字后，对应的并不是一个完整的表达式单元，用户还可以继续输入</w:t>
      </w:r>
      <w:r w:rsidR="0061473F">
        <w:rPr>
          <w:rFonts w:ascii="宋体" w:eastAsia="宋体" w:hint="eastAsia"/>
          <w:b w:val="0"/>
        </w:rPr>
        <w:t>。所以要建立一个数字缓冲区，当用户按下一个数字按钮，就将数字写入缓冲区。当用户按下一个非数字按钮时，</w:t>
      </w:r>
      <w:proofErr w:type="gramStart"/>
      <w:r w:rsidR="0061473F">
        <w:rPr>
          <w:rFonts w:ascii="宋体" w:eastAsia="宋体" w:hint="eastAsia"/>
          <w:b w:val="0"/>
        </w:rPr>
        <w:t>则判断</w:t>
      </w:r>
      <w:proofErr w:type="gramEnd"/>
      <w:r w:rsidR="0061473F">
        <w:rPr>
          <w:rFonts w:ascii="宋体" w:eastAsia="宋体" w:hint="eastAsia"/>
          <w:b w:val="0"/>
        </w:rPr>
        <w:t>数字缓冲区是否为空，如果不为空，判断数字格式是否正确，如果正确就将数字添加到表达式中。因此，当用户按下数字按钮时，并不会在输入区立即显示数字，而是将数字临时显示在结果区。</w:t>
      </w:r>
      <w:r>
        <w:rPr>
          <w:rFonts w:ascii="宋体" w:eastAsia="宋体" w:hint="eastAsia"/>
          <w:b w:val="0"/>
        </w:rPr>
        <w:t>判断数字格式是否正确，主要是小数点不能在第一位并且小数点的个数至多1个。如果格式不正确，就会清空缓冲区。数值类型按钮还有常量按钮和布尔值按钮，这两类和其它数字按钮不同，不需要数字缓冲区，每次按下只需要</w:t>
      </w:r>
      <w:r w:rsidR="009C3DCC">
        <w:rPr>
          <w:rFonts w:ascii="宋体" w:eastAsia="宋体" w:hint="eastAsia"/>
          <w:b w:val="0"/>
        </w:rPr>
        <w:t>直接写入表达式字符串即可。</w:t>
      </w:r>
    </w:p>
    <w:p w:rsidR="009C3DCC" w:rsidRDefault="009C3DCC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</w:rPr>
        <w:t>常量按钮点击事件如下：</w:t>
      </w:r>
      <w:proofErr w:type="spellStart"/>
      <w:r w:rsidR="00E57EAB">
        <w:rPr>
          <w:rFonts w:ascii="宋体" w:eastAsia="宋体" w:hint="eastAsia"/>
          <w:b w:val="0"/>
        </w:rPr>
        <w:t>showText</w:t>
      </w:r>
      <w:proofErr w:type="spellEnd"/>
      <w:r w:rsidR="00E57EAB">
        <w:rPr>
          <w:rFonts w:ascii="宋体" w:eastAsia="宋体" w:hint="eastAsia"/>
          <w:b w:val="0"/>
        </w:rPr>
        <w:t>(</w:t>
      </w:r>
      <w:r w:rsidR="00E57EAB">
        <w:rPr>
          <w:rFonts w:ascii="宋体" w:eastAsia="宋体"/>
          <w:b w:val="0"/>
        </w:rPr>
        <w:t>)</w:t>
      </w:r>
      <w:r w:rsidR="00E57EAB">
        <w:rPr>
          <w:rFonts w:ascii="宋体" w:eastAsia="宋体" w:hint="eastAsia"/>
          <w:b w:val="0"/>
        </w:rPr>
        <w:t>函数是为了刷新输入区。</w:t>
      </w:r>
    </w:p>
    <w:p w:rsidR="009C3DCC" w:rsidRPr="00677A86" w:rsidRDefault="009C3DCC" w:rsidP="00137A04">
      <w:pPr>
        <w:pStyle w:val="a1"/>
        <w:numPr>
          <w:ilvl w:val="0"/>
          <w:numId w:val="0"/>
        </w:numPr>
        <w:spacing w:line="360" w:lineRule="auto"/>
        <w:ind w:firstLine="420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  <w:noProof/>
        </w:rPr>
        <mc:AlternateContent>
          <mc:Choice Requires="wps">
            <w:drawing>
              <wp:inline distT="0" distB="0" distL="0" distR="0">
                <wp:extent cx="4733925" cy="2466975"/>
                <wp:effectExtent l="0" t="0" r="28575" b="2857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9C3DCC">
                              <w:rPr>
                                <w:rFonts w:ascii="Consolas" w:hAnsi="Consolas"/>
                              </w:rPr>
                              <w:t>常量按钮点击事件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eButton_</w:t>
                            </w:r>
                            <w:proofErr w:type="gramStart"/>
                            <w:r w:rsidRPr="009C3DCC">
                              <w:rPr>
                                <w:rFonts w:ascii="Consolas" w:hAnsi="Consolas"/>
                              </w:rPr>
                              <w:t>Click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9C3DCC">
                              <w:rPr>
                                <w:rFonts w:ascii="Consolas" w:hAnsi="Consolas"/>
                              </w:rPr>
                              <w:t xml:space="preserve">object sender, 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EventArgs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 xml:space="preserve"> e)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if </w:t>
                            </w:r>
                            <w:proofErr w:type="gramStart"/>
                            <w:r w:rsidRPr="009C3DCC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checkDigit</w:t>
                            </w:r>
                            <w:proofErr w:type="spellEnd"/>
                            <w:proofErr w:type="gramEnd"/>
                            <w:r w:rsidRPr="009C3DCC">
                              <w:rPr>
                                <w:rFonts w:ascii="Consolas" w:hAnsi="Consolas"/>
                              </w:rPr>
                              <w:t>()) //</w:t>
                            </w:r>
                            <w:r w:rsidRPr="009C3DCC">
                              <w:rPr>
                                <w:rFonts w:ascii="Consolas" w:hAnsi="Consolas"/>
                              </w:rPr>
                              <w:t>检查数字缓冲区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 xml:space="preserve"> &gt;= 0)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curSelect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 xml:space="preserve"> += expr[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proofErr w:type="gramStart"/>
                            <w:r w:rsidRPr="009C3DCC">
                              <w:rPr>
                                <w:rFonts w:ascii="Consolas" w:hAnsi="Consolas"/>
                              </w:rPr>
                              <w:t>].Length</w:t>
                            </w:r>
                            <w:proofErr w:type="gramEnd"/>
                            <w:r w:rsidRPr="009C3DC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3DCC">
                              <w:rPr>
                                <w:rFonts w:ascii="Consolas" w:hAnsi="Consolas"/>
                              </w:rPr>
                              <w:t>expr.Insert</w:t>
                            </w:r>
                            <w:proofErr w:type="spellEnd"/>
                            <w:proofErr w:type="gramEnd"/>
                            <w:r w:rsidRPr="009C3DC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>, "e");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3DCC">
                              <w:rPr>
                                <w:rFonts w:ascii="Consolas" w:hAnsi="Consolas"/>
                              </w:rPr>
                              <w:t>types.Insert</w:t>
                            </w:r>
                            <w:proofErr w:type="spellEnd"/>
                            <w:proofErr w:type="gramEnd"/>
                            <w:r w:rsidRPr="009C3DC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9C3DCC">
                              <w:rPr>
                                <w:rFonts w:ascii="Consolas" w:hAnsi="Consolas"/>
                              </w:rPr>
                              <w:t>type.digit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3DCC">
                              <w:rPr>
                                <w:rFonts w:ascii="Consolas" w:hAnsi="Consolas"/>
                              </w:rPr>
                              <w:t>showText</w:t>
                            </w:r>
                            <w:proofErr w:type="spellEnd"/>
                            <w:r w:rsidRPr="009C3DC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9C3DC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DC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E023F4" w:rsidRPr="009C3DCC" w:rsidRDefault="00E023F4" w:rsidP="009C3DC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width:372.75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" fillcolor="white [3201]" strokeweight=".5pt">
                <v:textbox>
                  <w:txbxContent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>//</w:t>
                      </w:r>
                      <w:r w:rsidRPr="009C3DCC">
                        <w:rPr>
                          <w:rFonts w:ascii="Consolas" w:hAnsi="Consolas"/>
                        </w:rPr>
                        <w:t>常量按钮点击事件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private void 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eButton_</w:t>
                      </w:r>
                      <w:proofErr w:type="gramStart"/>
                      <w:r w:rsidRPr="009C3DCC">
                        <w:rPr>
                          <w:rFonts w:ascii="Consolas" w:hAnsi="Consolas"/>
                        </w:rPr>
                        <w:t>Click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9C3DCC">
                        <w:rPr>
                          <w:rFonts w:ascii="Consolas" w:hAnsi="Consolas"/>
                        </w:rPr>
                        <w:t xml:space="preserve">object sender, 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EventArgs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 xml:space="preserve"> e)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if </w:t>
                      </w:r>
                      <w:proofErr w:type="gramStart"/>
                      <w:r w:rsidRPr="009C3DCC">
                        <w:rPr>
                          <w:rFonts w:ascii="Consolas" w:hAnsi="Consolas"/>
                        </w:rPr>
                        <w:t>(!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checkDigit</w:t>
                      </w:r>
                      <w:proofErr w:type="spellEnd"/>
                      <w:proofErr w:type="gramEnd"/>
                      <w:r w:rsidRPr="009C3DCC">
                        <w:rPr>
                          <w:rFonts w:ascii="Consolas" w:hAnsi="Consolas"/>
                        </w:rPr>
                        <w:t>()) //</w:t>
                      </w:r>
                      <w:r w:rsidRPr="009C3DCC">
                        <w:rPr>
                          <w:rFonts w:ascii="Consolas" w:hAnsi="Consolas"/>
                        </w:rPr>
                        <w:t>检查数字缓冲区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    return;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 xml:space="preserve"> &gt;= 0)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curSelect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 xml:space="preserve"> += expr[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proofErr w:type="gramStart"/>
                      <w:r w:rsidRPr="009C3DCC">
                        <w:rPr>
                          <w:rFonts w:ascii="Consolas" w:hAnsi="Consolas"/>
                        </w:rPr>
                        <w:t>].Length</w:t>
                      </w:r>
                      <w:proofErr w:type="gramEnd"/>
                      <w:r w:rsidRPr="009C3DCC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>++;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3DCC">
                        <w:rPr>
                          <w:rFonts w:ascii="Consolas" w:hAnsi="Consolas"/>
                        </w:rPr>
                        <w:t>expr.Insert</w:t>
                      </w:r>
                      <w:proofErr w:type="spellEnd"/>
                      <w:proofErr w:type="gramEnd"/>
                      <w:r w:rsidRPr="009C3DC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>, "e");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3DCC">
                        <w:rPr>
                          <w:rFonts w:ascii="Consolas" w:hAnsi="Consolas"/>
                        </w:rPr>
                        <w:t>types.Insert</w:t>
                      </w:r>
                      <w:proofErr w:type="spellEnd"/>
                      <w:proofErr w:type="gramEnd"/>
                      <w:r w:rsidRPr="009C3DC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9C3DCC">
                        <w:rPr>
                          <w:rFonts w:ascii="Consolas" w:hAnsi="Consolas"/>
                        </w:rPr>
                        <w:t>type.digit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3DCC">
                        <w:rPr>
                          <w:rFonts w:ascii="Consolas" w:hAnsi="Consolas"/>
                        </w:rPr>
                        <w:t>showText</w:t>
                      </w:r>
                      <w:proofErr w:type="spellEnd"/>
                      <w:r w:rsidRPr="009C3DCC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9C3DCC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  <w:r w:rsidRPr="009C3DCC">
                        <w:rPr>
                          <w:rFonts w:ascii="Consolas" w:hAnsi="Consolas"/>
                        </w:rPr>
                        <w:t>}</w:t>
                      </w:r>
                    </w:p>
                    <w:p w:rsidR="00E023F4" w:rsidRPr="009C3DCC" w:rsidRDefault="00E023F4" w:rsidP="009C3DC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C3DCC" w:rsidRPr="009C3DCC" w:rsidRDefault="009C3DCC" w:rsidP="00137A0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C3DCC">
        <w:rPr>
          <w:rFonts w:ascii="宋体" w:eastAsia="宋体" w:hAnsi="宋体" w:hint="eastAsia"/>
          <w:sz w:val="24"/>
          <w:szCs w:val="24"/>
        </w:rPr>
        <w:t>数字按钮响应事件如下：</w:t>
      </w:r>
      <w:proofErr w:type="spellStart"/>
      <w:r w:rsidR="00E57EAB">
        <w:rPr>
          <w:rFonts w:ascii="宋体" w:eastAsia="宋体" w:hAnsi="宋体" w:hint="eastAsia"/>
          <w:sz w:val="24"/>
          <w:szCs w:val="24"/>
        </w:rPr>
        <w:t>curIndex</w:t>
      </w:r>
      <w:proofErr w:type="spellEnd"/>
      <w:r w:rsidR="00E57EAB">
        <w:rPr>
          <w:rFonts w:ascii="宋体" w:eastAsia="宋体" w:hAnsi="宋体" w:hint="eastAsia"/>
          <w:sz w:val="24"/>
          <w:szCs w:val="24"/>
        </w:rPr>
        <w:t>是当前表达式单元的索引，</w:t>
      </w:r>
      <w:proofErr w:type="spellStart"/>
      <w:r w:rsidR="00E57EAB">
        <w:rPr>
          <w:rFonts w:ascii="宋体" w:eastAsia="宋体" w:hAnsi="宋体" w:hint="eastAsia"/>
          <w:sz w:val="24"/>
          <w:szCs w:val="24"/>
        </w:rPr>
        <w:t>curSelect</w:t>
      </w:r>
      <w:proofErr w:type="spellEnd"/>
      <w:r w:rsidR="00E57EAB">
        <w:rPr>
          <w:rFonts w:ascii="宋体" w:eastAsia="宋体" w:hAnsi="宋体" w:hint="eastAsia"/>
          <w:sz w:val="24"/>
          <w:szCs w:val="24"/>
        </w:rPr>
        <w:t>是当前光标所在位置。</w:t>
      </w:r>
    </w:p>
    <w:p w:rsidR="0061473F" w:rsidRPr="00BA1502" w:rsidRDefault="00BA1502" w:rsidP="00137A04">
      <w:pPr>
        <w:pStyle w:val="af0"/>
        <w:spacing w:line="360" w:lineRule="auto"/>
        <w:ind w:firstLineChars="0" w:firstLine="0"/>
        <w:rPr>
          <w:rFonts w:hint="eastAsia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782050"/>
                <wp:effectExtent l="0" t="0" r="19050" b="1905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78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BA1502" w:rsidRDefault="00E023F4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>private StringBuilder digit = new StringBuilder();//</w:t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>数字缓冲区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dight_Click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(object sender,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EventArgs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e) //</w:t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>数字按钮响应事件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>{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  <w:t>if (sender is Button)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  <w:t>{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Button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btn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= (Button)sender;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string text =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btn.Text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digit.Append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(text);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resultTxtBox.Text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digit.ToString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}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>}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private bool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checkDigit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检查</w:t>
                            </w:r>
                            <w:r>
                              <w:rPr>
                                <w:rFonts w:ascii="Consolas" w:eastAsia="华文细黑" w:hAnsi="Consolas" w:hint="eastAsia"/>
                              </w:rPr>
                              <w:t>数字格式是否正确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>{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pointCount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= 0; //</w:t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>小数点的数量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resultTxtBox.Text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= "";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digit.Length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!= 0)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  <w:t>{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if (</w:t>
                            </w:r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digit[</w:t>
                            </w:r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0] == '.')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{</w:t>
                            </w:r>
                          </w:p>
                          <w:p w:rsidR="00E023F4" w:rsidRPr="00BA1502" w:rsidRDefault="00E023F4" w:rsidP="00BA1502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MessageBox.Show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("</w:t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>小数点不能在第一位</w:t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>");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digit.Clear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return false;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}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for (int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i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= 0;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i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digit.Length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;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i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++)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{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if (digit[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i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] == '.')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pointCount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++;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}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  <w:t>if (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pointCount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&gt; 1)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ab/>
                              <w:t>{</w:t>
                            </w:r>
                          </w:p>
                          <w:p w:rsidR="00E023F4" w:rsidRPr="00BA1502" w:rsidRDefault="00E023F4" w:rsidP="00BA1502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MessageBox.Show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("</w:t>
                            </w:r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一</w:t>
                            </w:r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个数不能有多个小数点</w:t>
                            </w:r>
                            <w:r w:rsidRPr="00BA1502">
                              <w:rPr>
                                <w:rFonts w:ascii="Consolas" w:eastAsia="华文细黑" w:hAnsi="Consolas"/>
                              </w:rPr>
                              <w:t>");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digit.Clear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return false;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}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if (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curIndex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&gt;= 0)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curSelect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+= expr[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curIndex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].Length;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//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光标</w:t>
                            </w:r>
                            <w:r>
                              <w:rPr>
                                <w:rFonts w:ascii="Consolas" w:eastAsia="华文细黑" w:hAnsi="Consolas" w:hint="eastAsia"/>
                              </w:rPr>
                              <w:t>位置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curIndex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++;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//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当前</w:t>
                            </w:r>
                            <w:r>
                              <w:rPr>
                                <w:rFonts w:ascii="Consolas" w:eastAsia="华文细黑" w:hAnsi="Consolas" w:hint="eastAsia"/>
                              </w:rPr>
                              <w:t>索引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expr.Insert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curIndex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,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digit.ToString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());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//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写入</w:t>
                            </w:r>
                            <w:r>
                              <w:rPr>
                                <w:rFonts w:ascii="Consolas" w:eastAsia="华文细黑" w:hAnsi="Consolas" w:hint="eastAsia"/>
                              </w:rPr>
                              <w:t>表达式字符串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types.Insert</w:t>
                            </w:r>
                            <w:proofErr w:type="spellEnd"/>
                            <w:proofErr w:type="gram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curIndex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,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type.digit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);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showText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();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//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刷新</w:t>
                            </w:r>
                            <w:r>
                              <w:rPr>
                                <w:rFonts w:ascii="Consolas" w:eastAsia="华文细黑" w:hAnsi="Consolas" w:hint="eastAsia"/>
                              </w:rPr>
                              <w:t>输入区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 w:hint="eastAsia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    </w:t>
                            </w:r>
                            <w:proofErr w:type="spellStart"/>
                            <w:r w:rsidRPr="00BA1502">
                              <w:rPr>
                                <w:rFonts w:ascii="Consolas" w:eastAsia="华文细黑" w:hAnsi="Consolas"/>
                              </w:rPr>
                              <w:t>digit.Clear</w:t>
                            </w:r>
                            <w:proofErr w:type="spellEnd"/>
                            <w:r w:rsidRPr="00BA1502">
                              <w:rPr>
                                <w:rFonts w:ascii="Consolas" w:eastAsia="华文细黑" w:hAnsi="Consolas"/>
                              </w:rPr>
                              <w:t>();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//</w:t>
                            </w:r>
                            <w:r>
                              <w:rPr>
                                <w:rFonts w:ascii="Consolas" w:eastAsia="华文细黑" w:hAnsi="Consolas"/>
                              </w:rPr>
                              <w:t>清空</w:t>
                            </w:r>
                            <w:r>
                              <w:rPr>
                                <w:rFonts w:ascii="Consolas" w:eastAsia="华文细黑" w:hAnsi="Consolas" w:hint="eastAsia"/>
                              </w:rPr>
                              <w:t>缓冲区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}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 xml:space="preserve">    return true;</w:t>
                            </w:r>
                          </w:p>
                          <w:p w:rsidR="00E023F4" w:rsidRPr="00BA1502" w:rsidRDefault="00E023F4" w:rsidP="0061473F">
                            <w:pPr>
                              <w:rPr>
                                <w:rFonts w:ascii="Consolas" w:eastAsia="华文细黑" w:hAnsi="Consolas"/>
                              </w:rPr>
                            </w:pPr>
                            <w:r w:rsidRPr="00BA1502">
                              <w:rPr>
                                <w:rFonts w:ascii="Consolas" w:eastAsia="华文细黑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362.8pt;margin-top:0;width:414pt;height:691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" fillcolor="white [3201]" strokeweight=".5pt">
                <v:textbox>
                  <w:txbxContent>
                    <w:p w:rsidR="00E023F4" w:rsidRPr="00BA1502" w:rsidRDefault="00E023F4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>private StringBuilder digit = new StringBuilder();//</w:t>
                      </w:r>
                      <w:r w:rsidRPr="00BA1502">
                        <w:rPr>
                          <w:rFonts w:ascii="Consolas" w:eastAsia="华文细黑" w:hAnsi="Consolas"/>
                        </w:rPr>
                        <w:t>数字缓冲区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private void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dight_Click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(object sender,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EventArgs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e) //</w:t>
                      </w:r>
                      <w:r w:rsidRPr="00BA1502">
                        <w:rPr>
                          <w:rFonts w:ascii="Consolas" w:eastAsia="华文细黑" w:hAnsi="Consolas"/>
                        </w:rPr>
                        <w:t>数字按钮响应事件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>{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  <w:t>if (sender is Button)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  <w:t>{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Button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btn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= (Button)sender;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string text =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btn.Text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digit.Append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(text);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resultTxtBox.Text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digit.ToString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();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}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>}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private bool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checkDigit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()</w:t>
                      </w:r>
                      <w:r>
                        <w:rPr>
                          <w:rFonts w:ascii="Consolas" w:eastAsia="华文细黑" w:hAnsi="Consolas"/>
                        </w:rPr>
                        <w:t xml:space="preserve"> //</w:t>
                      </w:r>
                      <w:r>
                        <w:rPr>
                          <w:rFonts w:ascii="Consolas" w:eastAsia="华文细黑" w:hAnsi="Consolas"/>
                        </w:rPr>
                        <w:t>检查</w:t>
                      </w:r>
                      <w:r>
                        <w:rPr>
                          <w:rFonts w:ascii="Consolas" w:eastAsia="华文细黑" w:hAnsi="Consolas" w:hint="eastAsia"/>
                        </w:rPr>
                        <w:t>数字格式是否正确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>{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  <w:t xml:space="preserve">int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pointCount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= 0; //</w:t>
                      </w:r>
                      <w:r w:rsidRPr="00BA1502">
                        <w:rPr>
                          <w:rFonts w:ascii="Consolas" w:eastAsia="华文细黑" w:hAnsi="Consolas"/>
                        </w:rPr>
                        <w:t>小数点的数量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resultTxtBox.Text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= "";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digit.Length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 xml:space="preserve"> != 0)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  <w:t>{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if (</w:t>
                      </w:r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digit[</w:t>
                      </w:r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0] == '.')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{</w:t>
                      </w:r>
                    </w:p>
                    <w:p w:rsidR="00E023F4" w:rsidRPr="00BA1502" w:rsidRDefault="00E023F4" w:rsidP="00BA1502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MessageBox.Show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("</w:t>
                      </w:r>
                      <w:r w:rsidRPr="00BA1502">
                        <w:rPr>
                          <w:rFonts w:ascii="Consolas" w:eastAsia="华文细黑" w:hAnsi="Consolas"/>
                        </w:rPr>
                        <w:t>小数点不能在第一位</w:t>
                      </w:r>
                      <w:r w:rsidRPr="00BA1502">
                        <w:rPr>
                          <w:rFonts w:ascii="Consolas" w:eastAsia="华文细黑" w:hAnsi="Consolas"/>
                        </w:rPr>
                        <w:t>");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digit.Clear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();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return false;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}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for (int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i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= 0;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i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digit.Length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 xml:space="preserve">;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i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++)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{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if (digit[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i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] == '.')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pointCount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++;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}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</w:r>
                      <w:r w:rsidRPr="00BA1502">
                        <w:rPr>
                          <w:rFonts w:ascii="Consolas" w:eastAsia="华文细黑" w:hAnsi="Consolas"/>
                        </w:rPr>
                        <w:tab/>
                        <w:t>if (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pointCount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&gt; 1)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ab/>
                      </w:r>
                      <w:r w:rsidRPr="00BA1502">
                        <w:rPr>
                          <w:rFonts w:ascii="Consolas" w:eastAsia="华文细黑" w:hAnsi="Consolas"/>
                        </w:rPr>
                        <w:tab/>
                        <w:t>{</w:t>
                      </w:r>
                    </w:p>
                    <w:p w:rsidR="00E023F4" w:rsidRPr="00BA1502" w:rsidRDefault="00E023F4" w:rsidP="00BA1502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MessageBox.Show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("</w:t>
                      </w:r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一</w:t>
                      </w:r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个数不能有多个小数点</w:t>
                      </w:r>
                      <w:r w:rsidRPr="00BA1502">
                        <w:rPr>
                          <w:rFonts w:ascii="Consolas" w:eastAsia="华文细黑" w:hAnsi="Consolas"/>
                        </w:rPr>
                        <w:t>");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digit.Clear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();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return false;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}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if (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curIndex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&gt;= 0)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curSelect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 += expr[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curIndex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].Length;</w:t>
                      </w:r>
                      <w:r>
                        <w:rPr>
                          <w:rFonts w:ascii="Consolas" w:eastAsia="华文细黑" w:hAnsi="Consolas"/>
                        </w:rPr>
                        <w:t>//</w:t>
                      </w:r>
                      <w:r>
                        <w:rPr>
                          <w:rFonts w:ascii="Consolas" w:eastAsia="华文细黑" w:hAnsi="Consolas"/>
                        </w:rPr>
                        <w:t>光标</w:t>
                      </w:r>
                      <w:r>
                        <w:rPr>
                          <w:rFonts w:ascii="Consolas" w:eastAsia="华文细黑" w:hAnsi="Consolas" w:hint="eastAsia"/>
                        </w:rPr>
                        <w:t>位置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curIndex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++;</w:t>
                      </w:r>
                      <w:r>
                        <w:rPr>
                          <w:rFonts w:ascii="Consolas" w:eastAsia="华文细黑" w:hAnsi="Consolas"/>
                        </w:rPr>
                        <w:t>//</w:t>
                      </w:r>
                      <w:r>
                        <w:rPr>
                          <w:rFonts w:ascii="Consolas" w:eastAsia="华文细黑" w:hAnsi="Consolas"/>
                        </w:rPr>
                        <w:t>当前</w:t>
                      </w:r>
                      <w:r>
                        <w:rPr>
                          <w:rFonts w:ascii="Consolas" w:eastAsia="华文细黑" w:hAnsi="Consolas" w:hint="eastAsia"/>
                        </w:rPr>
                        <w:t>索引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expr.Insert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curIndex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,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digit.ToString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());</w:t>
                      </w:r>
                      <w:r>
                        <w:rPr>
                          <w:rFonts w:ascii="Consolas" w:eastAsia="华文细黑" w:hAnsi="Consolas"/>
                        </w:rPr>
                        <w:t>//</w:t>
                      </w:r>
                      <w:r>
                        <w:rPr>
                          <w:rFonts w:ascii="Consolas" w:eastAsia="华文细黑" w:hAnsi="Consolas"/>
                        </w:rPr>
                        <w:t>写入</w:t>
                      </w:r>
                      <w:r>
                        <w:rPr>
                          <w:rFonts w:ascii="Consolas" w:eastAsia="华文细黑" w:hAnsi="Consolas" w:hint="eastAsia"/>
                        </w:rPr>
                        <w:t>表达式字符串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A1502">
                        <w:rPr>
                          <w:rFonts w:ascii="Consolas" w:eastAsia="华文细黑" w:hAnsi="Consolas"/>
                        </w:rPr>
                        <w:t>types.Insert</w:t>
                      </w:r>
                      <w:proofErr w:type="spellEnd"/>
                      <w:proofErr w:type="gramEnd"/>
                      <w:r w:rsidRPr="00BA1502">
                        <w:rPr>
                          <w:rFonts w:ascii="Consolas" w:eastAsia="华文细黑" w:hAnsi="Consolas"/>
                        </w:rPr>
                        <w:t>(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curIndex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 xml:space="preserve">,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type.digit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);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showText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();</w:t>
                      </w:r>
                      <w:r>
                        <w:rPr>
                          <w:rFonts w:ascii="Consolas" w:eastAsia="华文细黑" w:hAnsi="Consolas"/>
                        </w:rPr>
                        <w:t>//</w:t>
                      </w:r>
                      <w:r>
                        <w:rPr>
                          <w:rFonts w:ascii="Consolas" w:eastAsia="华文细黑" w:hAnsi="Consolas"/>
                        </w:rPr>
                        <w:t>刷新</w:t>
                      </w:r>
                      <w:r>
                        <w:rPr>
                          <w:rFonts w:ascii="Consolas" w:eastAsia="华文细黑" w:hAnsi="Consolas" w:hint="eastAsia"/>
                        </w:rPr>
                        <w:t>输入区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 w:hint="eastAsia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    </w:t>
                      </w:r>
                      <w:proofErr w:type="spellStart"/>
                      <w:r w:rsidRPr="00BA1502">
                        <w:rPr>
                          <w:rFonts w:ascii="Consolas" w:eastAsia="华文细黑" w:hAnsi="Consolas"/>
                        </w:rPr>
                        <w:t>digit.Clear</w:t>
                      </w:r>
                      <w:proofErr w:type="spellEnd"/>
                      <w:r w:rsidRPr="00BA1502">
                        <w:rPr>
                          <w:rFonts w:ascii="Consolas" w:eastAsia="华文细黑" w:hAnsi="Consolas"/>
                        </w:rPr>
                        <w:t>();</w:t>
                      </w:r>
                      <w:r>
                        <w:rPr>
                          <w:rFonts w:ascii="Consolas" w:eastAsia="华文细黑" w:hAnsi="Consolas"/>
                        </w:rPr>
                        <w:t>//</w:t>
                      </w:r>
                      <w:r>
                        <w:rPr>
                          <w:rFonts w:ascii="Consolas" w:eastAsia="华文细黑" w:hAnsi="Consolas"/>
                        </w:rPr>
                        <w:t>清空</w:t>
                      </w:r>
                      <w:r>
                        <w:rPr>
                          <w:rFonts w:ascii="Consolas" w:eastAsia="华文细黑" w:hAnsi="Consolas" w:hint="eastAsia"/>
                        </w:rPr>
                        <w:t>缓冲区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}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 xml:space="preserve">    return true;</w:t>
                      </w:r>
                    </w:p>
                    <w:p w:rsidR="00E023F4" w:rsidRPr="00BA1502" w:rsidRDefault="00E023F4" w:rsidP="0061473F">
                      <w:pPr>
                        <w:rPr>
                          <w:rFonts w:ascii="Consolas" w:eastAsia="华文细黑" w:hAnsi="Consolas"/>
                        </w:rPr>
                      </w:pPr>
                      <w:r w:rsidRPr="00BA1502">
                        <w:rPr>
                          <w:rFonts w:ascii="Consolas" w:eastAsia="华文细黑" w:hAnsi="Consola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A04C2" w:rsidRDefault="005A04C2" w:rsidP="00137A04">
      <w:pPr>
        <w:pStyle w:val="a1"/>
        <w:spacing w:line="360" w:lineRule="auto"/>
      </w:pPr>
      <w:r>
        <w:rPr>
          <w:rFonts w:hint="eastAsia"/>
        </w:rPr>
        <w:lastRenderedPageBreak/>
        <w:t>控制按钮</w:t>
      </w:r>
    </w:p>
    <w:p w:rsidR="00BA1502" w:rsidRDefault="00BA1502" w:rsidP="00137A04">
      <w:pPr>
        <w:pStyle w:val="a1"/>
        <w:numPr>
          <w:ilvl w:val="0"/>
          <w:numId w:val="0"/>
        </w:numPr>
        <w:spacing w:line="360" w:lineRule="auto"/>
        <w:ind w:firstLine="420"/>
        <w:rPr>
          <w:rFonts w:ascii="宋体" w:eastAsia="宋体"/>
          <w:b w:val="0"/>
        </w:rPr>
      </w:pPr>
      <w:r>
        <w:rPr>
          <w:rFonts w:ascii="宋体" w:eastAsia="宋体" w:hint="eastAsia"/>
          <w:b w:val="0"/>
        </w:rPr>
        <w:t>控制按钮主要包括删除按钮（DEL）、清空按钮</w:t>
      </w:r>
      <w:r w:rsidR="009C3DCC">
        <w:rPr>
          <w:rFonts w:ascii="宋体" w:eastAsia="宋体" w:hint="eastAsia"/>
          <w:b w:val="0"/>
        </w:rPr>
        <w:t>（AC</w:t>
      </w:r>
      <w:r w:rsidR="009C3DCC">
        <w:rPr>
          <w:rFonts w:ascii="宋体" w:eastAsia="宋体"/>
          <w:b w:val="0"/>
        </w:rPr>
        <w:t>）</w:t>
      </w:r>
      <w:r w:rsidR="009C3DCC">
        <w:rPr>
          <w:rFonts w:ascii="宋体" w:eastAsia="宋体" w:hint="eastAsia"/>
          <w:b w:val="0"/>
        </w:rPr>
        <w:t>、左移（←）、右移（→）、退出按钮（exit）</w:t>
      </w:r>
      <w:r w:rsidR="0033161D">
        <w:rPr>
          <w:rFonts w:ascii="宋体" w:eastAsia="宋体" w:hint="eastAsia"/>
          <w:b w:val="0"/>
        </w:rPr>
        <w:t>、等于按钮（=）</w:t>
      </w:r>
      <w:r w:rsidR="009C3DCC">
        <w:rPr>
          <w:rFonts w:ascii="宋体" w:eastAsia="宋体" w:hint="eastAsia"/>
          <w:b w:val="0"/>
        </w:rPr>
        <w:t>。清空按钮直接将所有数据清空即可、退出按钮</w:t>
      </w:r>
      <w:r w:rsidR="00E57EAB">
        <w:rPr>
          <w:rFonts w:ascii="宋体" w:eastAsia="宋体" w:hint="eastAsia"/>
          <w:b w:val="0"/>
        </w:rPr>
        <w:t>直接调用</w:t>
      </w:r>
      <w:r w:rsidR="00E57EAB">
        <w:rPr>
          <w:rFonts w:ascii="宋体" w:eastAsia="宋体"/>
          <w:b w:val="0"/>
        </w:rPr>
        <w:t>Close()</w:t>
      </w:r>
      <w:r w:rsidR="00E57EAB">
        <w:rPr>
          <w:rFonts w:ascii="宋体" w:eastAsia="宋体" w:hint="eastAsia"/>
          <w:b w:val="0"/>
        </w:rPr>
        <w:t>函数。主要是删除按钮和移动按钮，对于删除按钮来说，只需按照当前索引，删除表达式中相关单元即可。对于移动按钮来说，需要对光标位置和当前索引进行修改。</w:t>
      </w:r>
      <w:r w:rsidR="0033161D">
        <w:rPr>
          <w:rFonts w:ascii="宋体" w:eastAsia="宋体" w:hint="eastAsia"/>
          <w:b w:val="0"/>
        </w:rPr>
        <w:t>等于按钮点击之后，先对各运算符单元的类型（前置一元运算符、后置一元运算符、二元运算符、左括号、右括号、数字）进行类型检查，如果检查通过再调用DLL进行计算。</w:t>
      </w:r>
    </w:p>
    <w:p w:rsidR="00E57EAB" w:rsidRDefault="00E57EAB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/>
          <w:b w:val="0"/>
        </w:rPr>
      </w:pPr>
      <w:r>
        <w:rPr>
          <w:rFonts w:ascii="宋体" w:eastAsia="宋体" w:hint="eastAsia"/>
          <w:b w:val="0"/>
        </w:rPr>
        <w:t>删除按钮响应事件代码：</w:t>
      </w:r>
    </w:p>
    <w:p w:rsidR="00677A86" w:rsidRDefault="00677A86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/>
          <w:b w:val="0"/>
        </w:rPr>
      </w:pPr>
      <w:r>
        <w:rPr>
          <w:rFonts w:ascii="宋体" w:eastAsia="宋体" w:hint="eastAsia"/>
          <w:b w:val="0"/>
          <w:noProof/>
        </w:rPr>
        <mc:AlternateContent>
          <mc:Choice Requires="wps">
            <w:drawing>
              <wp:inline distT="0" distB="0" distL="0" distR="0" wp14:anchorId="14B94F02" wp14:editId="2418BCDF">
                <wp:extent cx="5248275" cy="2857500"/>
                <wp:effectExtent l="0" t="0" r="28575" b="1905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delButton_</w:t>
                            </w:r>
                            <w:proofErr w:type="gramStart"/>
                            <w:r w:rsidRPr="00E57EAB">
                              <w:rPr>
                                <w:rFonts w:ascii="Consolas" w:hAnsi="Consolas"/>
                              </w:rPr>
                              <w:t>Click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E57EAB">
                              <w:rPr>
                                <w:rFonts w:ascii="Consolas" w:hAnsi="Consolas"/>
                              </w:rPr>
                              <w:t xml:space="preserve">object sender, 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EventArgs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 xml:space="preserve"> e)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if </w:t>
                            </w:r>
                            <w:proofErr w:type="gramStart"/>
                            <w:r w:rsidRPr="00E57EAB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checkDigit</w:t>
                            </w:r>
                            <w:proofErr w:type="spellEnd"/>
                            <w:proofErr w:type="gramEnd"/>
                            <w:r w:rsidRPr="00E57EAB">
                              <w:rPr>
                                <w:rFonts w:ascii="Consolas" w:hAnsi="Consolas"/>
                              </w:rPr>
                              <w:t>())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 xml:space="preserve"> &gt;= 0)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EAB">
                              <w:rPr>
                                <w:rFonts w:ascii="Consolas" w:hAnsi="Consolas"/>
                              </w:rPr>
                              <w:t>expr.RemoveAt</w:t>
                            </w:r>
                            <w:proofErr w:type="spellEnd"/>
                            <w:proofErr w:type="gramEnd"/>
                            <w:r w:rsidRPr="00E57EA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7EAB">
                              <w:rPr>
                                <w:rFonts w:ascii="Consolas" w:hAnsi="Consolas"/>
                              </w:rPr>
                              <w:t>types.RemoveAt</w:t>
                            </w:r>
                            <w:proofErr w:type="spellEnd"/>
                            <w:proofErr w:type="gramEnd"/>
                            <w:r w:rsidRPr="00E57EA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>--;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    if (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 xml:space="preserve"> &gt;= 0)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curSelect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 xml:space="preserve"> -= expr[</w:t>
                            </w:r>
                            <w:proofErr w:type="spellStart"/>
                            <w:r w:rsidRPr="00E57EAB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proofErr w:type="gramStart"/>
                            <w:r w:rsidRPr="00E57EAB">
                              <w:rPr>
                                <w:rFonts w:ascii="Consolas" w:hAnsi="Consolas"/>
                              </w:rPr>
                              <w:t>].Length</w:t>
                            </w:r>
                            <w:proofErr w:type="gramEnd"/>
                            <w:r w:rsidRPr="00E57EA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7EAB">
                              <w:rPr>
                                <w:rFonts w:ascii="Consolas" w:hAnsi="Consolas"/>
                              </w:rPr>
                              <w:t>showText</w:t>
                            </w:r>
                            <w:proofErr w:type="spellEnd"/>
                            <w:r w:rsidRPr="00E57EA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E57EAB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E57EAB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57EA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94F02" id="文本框 8" o:spid="_x0000_s1028" type="#_x0000_t202" style="width:413.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" fillcolor="white [3201]" strokeweight=".5pt">
                <v:textbox>
                  <w:txbxContent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private void 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delButton_</w:t>
                      </w:r>
                      <w:proofErr w:type="gramStart"/>
                      <w:r w:rsidRPr="00E57EAB">
                        <w:rPr>
                          <w:rFonts w:ascii="Consolas" w:hAnsi="Consolas"/>
                        </w:rPr>
                        <w:t>Click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E57EAB">
                        <w:rPr>
                          <w:rFonts w:ascii="Consolas" w:hAnsi="Consolas"/>
                        </w:rPr>
                        <w:t xml:space="preserve">object sender, 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EventArgs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 xml:space="preserve"> e)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if </w:t>
                      </w:r>
                      <w:proofErr w:type="gramStart"/>
                      <w:r w:rsidRPr="00E57EAB">
                        <w:rPr>
                          <w:rFonts w:ascii="Consolas" w:hAnsi="Consolas"/>
                        </w:rPr>
                        <w:t>(!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checkDigit</w:t>
                      </w:r>
                      <w:proofErr w:type="spellEnd"/>
                      <w:proofErr w:type="gramEnd"/>
                      <w:r w:rsidRPr="00E57EAB">
                        <w:rPr>
                          <w:rFonts w:ascii="Consolas" w:hAnsi="Consolas"/>
                        </w:rPr>
                        <w:t>())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    return;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 xml:space="preserve"> &gt;= 0)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EAB">
                        <w:rPr>
                          <w:rFonts w:ascii="Consolas" w:hAnsi="Consolas"/>
                        </w:rPr>
                        <w:t>expr.RemoveAt</w:t>
                      </w:r>
                      <w:proofErr w:type="spellEnd"/>
                      <w:proofErr w:type="gramEnd"/>
                      <w:r w:rsidRPr="00E57EA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7EAB">
                        <w:rPr>
                          <w:rFonts w:ascii="Consolas" w:hAnsi="Consolas"/>
                        </w:rPr>
                        <w:t>types.RemoveAt</w:t>
                      </w:r>
                      <w:proofErr w:type="spellEnd"/>
                      <w:proofErr w:type="gramEnd"/>
                      <w:r w:rsidRPr="00E57EA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>--;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    if (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 xml:space="preserve"> &gt;= 0)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curSelect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 xml:space="preserve"> -= expr[</w:t>
                      </w:r>
                      <w:proofErr w:type="spellStart"/>
                      <w:r w:rsidRPr="00E57EAB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proofErr w:type="gramStart"/>
                      <w:r w:rsidRPr="00E57EAB">
                        <w:rPr>
                          <w:rFonts w:ascii="Consolas" w:hAnsi="Consolas"/>
                        </w:rPr>
                        <w:t>].Length</w:t>
                      </w:r>
                      <w:proofErr w:type="gramEnd"/>
                      <w:r w:rsidRPr="00E57EAB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7EAB">
                        <w:rPr>
                          <w:rFonts w:ascii="Consolas" w:hAnsi="Consolas"/>
                        </w:rPr>
                        <w:t>showText</w:t>
                      </w:r>
                      <w:proofErr w:type="spellEnd"/>
                      <w:r w:rsidRPr="00E57EA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E57EAB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E57EAB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E57EA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161D" w:rsidRDefault="0033161D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/>
          <w:b w:val="0"/>
        </w:rPr>
      </w:pPr>
      <w:r>
        <w:rPr>
          <w:rFonts w:ascii="宋体" w:eastAsia="宋体" w:hint="eastAsia"/>
          <w:b w:val="0"/>
        </w:rPr>
        <w:t>表达式单元类型定义：</w:t>
      </w:r>
    </w:p>
    <w:p w:rsidR="0033161D" w:rsidRDefault="0033161D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  <w:noProof/>
        </w:rPr>
        <mc:AlternateContent>
          <mc:Choice Requires="wps">
            <w:drawing>
              <wp:inline distT="0" distB="0" distL="0" distR="0">
                <wp:extent cx="4972050" cy="1209675"/>
                <wp:effectExtent l="0" t="0" r="19050" b="285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33161D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3161D">
                              <w:rPr>
                                <w:rFonts w:ascii="Consolas" w:hAnsi="Consolas"/>
                              </w:rPr>
                              <w:t>enum</w:t>
                            </w:r>
                            <w:proofErr w:type="spellEnd"/>
                            <w:r w:rsidRPr="0033161D">
                              <w:rPr>
                                <w:rFonts w:ascii="Consolas" w:hAnsi="Consolas"/>
                              </w:rPr>
                              <w:t xml:space="preserve"> Type</w:t>
                            </w:r>
                          </w:p>
                          <w:p w:rsidR="00E023F4" w:rsidRPr="0033161D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3161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33161D" w:rsidRDefault="00E023F4" w:rsidP="0033161D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3161D">
                              <w:rPr>
                                <w:rFonts w:ascii="Consolas" w:hAnsi="Consolas"/>
                              </w:rPr>
                              <w:t>beforeUnOp</w:t>
                            </w:r>
                            <w:proofErr w:type="spellEnd"/>
                            <w:r w:rsidRPr="0033161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3161D">
                              <w:rPr>
                                <w:rFonts w:ascii="Consolas" w:hAnsi="Consolas"/>
                              </w:rPr>
                              <w:t>afterUnOp</w:t>
                            </w:r>
                            <w:proofErr w:type="spellEnd"/>
                            <w:r w:rsidRPr="0033161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3161D">
                              <w:rPr>
                                <w:rFonts w:ascii="Consolas" w:hAnsi="Consolas"/>
                              </w:rPr>
                              <w:t>binOp</w:t>
                            </w:r>
                            <w:proofErr w:type="spellEnd"/>
                            <w:r w:rsidRPr="0033161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3161D">
                              <w:rPr>
                                <w:rFonts w:ascii="Consolas" w:hAnsi="Consolas"/>
                              </w:rPr>
                              <w:t>leftBracket</w:t>
                            </w:r>
                            <w:proofErr w:type="spellEnd"/>
                            <w:r w:rsidRPr="0033161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3161D">
                              <w:rPr>
                                <w:rFonts w:ascii="Consolas" w:hAnsi="Consolas"/>
                              </w:rPr>
                              <w:t>rightBracket</w:t>
                            </w:r>
                            <w:proofErr w:type="spellEnd"/>
                            <w:r w:rsidRPr="0033161D">
                              <w:rPr>
                                <w:rFonts w:ascii="Consolas" w:hAnsi="Consolas"/>
                              </w:rPr>
                              <w:t>, digit,</w:t>
                            </w:r>
                          </w:p>
                          <w:p w:rsidR="00E023F4" w:rsidRPr="0033161D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3161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9" type="#_x0000_t202" style="width:391.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" fillcolor="white [3201]" strokeweight=".5pt">
                <v:textbox>
                  <w:txbxContent>
                    <w:p w:rsidR="00E023F4" w:rsidRPr="0033161D" w:rsidRDefault="00E023F4" w:rsidP="0033161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33161D">
                        <w:rPr>
                          <w:rFonts w:ascii="Consolas" w:hAnsi="Consolas"/>
                        </w:rPr>
                        <w:t>enum</w:t>
                      </w:r>
                      <w:proofErr w:type="spellEnd"/>
                      <w:r w:rsidRPr="0033161D">
                        <w:rPr>
                          <w:rFonts w:ascii="Consolas" w:hAnsi="Consolas"/>
                        </w:rPr>
                        <w:t xml:space="preserve"> Type</w:t>
                      </w:r>
                    </w:p>
                    <w:p w:rsidR="00E023F4" w:rsidRPr="0033161D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33161D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33161D" w:rsidRDefault="00E023F4" w:rsidP="0033161D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proofErr w:type="spellStart"/>
                      <w:r w:rsidRPr="0033161D">
                        <w:rPr>
                          <w:rFonts w:ascii="Consolas" w:hAnsi="Consolas"/>
                        </w:rPr>
                        <w:t>beforeUnOp</w:t>
                      </w:r>
                      <w:proofErr w:type="spellEnd"/>
                      <w:r w:rsidRPr="0033161D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3161D">
                        <w:rPr>
                          <w:rFonts w:ascii="Consolas" w:hAnsi="Consolas"/>
                        </w:rPr>
                        <w:t>afterUnOp</w:t>
                      </w:r>
                      <w:proofErr w:type="spellEnd"/>
                      <w:r w:rsidRPr="0033161D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3161D">
                        <w:rPr>
                          <w:rFonts w:ascii="Consolas" w:hAnsi="Consolas"/>
                        </w:rPr>
                        <w:t>binOp</w:t>
                      </w:r>
                      <w:proofErr w:type="spellEnd"/>
                      <w:r w:rsidRPr="0033161D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3161D">
                        <w:rPr>
                          <w:rFonts w:ascii="Consolas" w:hAnsi="Consolas"/>
                        </w:rPr>
                        <w:t>leftBracket</w:t>
                      </w:r>
                      <w:proofErr w:type="spellEnd"/>
                      <w:r w:rsidRPr="0033161D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3161D">
                        <w:rPr>
                          <w:rFonts w:ascii="Consolas" w:hAnsi="Consolas"/>
                        </w:rPr>
                        <w:t>rightBracket</w:t>
                      </w:r>
                      <w:proofErr w:type="spellEnd"/>
                      <w:r w:rsidRPr="0033161D">
                        <w:rPr>
                          <w:rFonts w:ascii="Consolas" w:hAnsi="Consolas"/>
                        </w:rPr>
                        <w:t>, digit,</w:t>
                      </w:r>
                    </w:p>
                    <w:p w:rsidR="00E023F4" w:rsidRPr="0033161D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33161D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161D" w:rsidRDefault="0033161D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/>
          <w:b w:val="0"/>
        </w:rPr>
      </w:pPr>
      <w:r>
        <w:rPr>
          <w:rFonts w:ascii="宋体" w:eastAsia="宋体" w:hint="eastAsia"/>
          <w:b w:val="0"/>
        </w:rPr>
        <w:t>等于按钮响应事件：</w:t>
      </w:r>
    </w:p>
    <w:p w:rsidR="0033161D" w:rsidRDefault="0033161D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</w:rPr>
        <w:t>先进行类型判断，再调用DLL计算。</w:t>
      </w:r>
      <w:proofErr w:type="spellStart"/>
      <w:r>
        <w:rPr>
          <w:rFonts w:ascii="宋体" w:eastAsia="宋体" w:hint="eastAsia"/>
          <w:b w:val="0"/>
        </w:rPr>
        <w:t>c</w:t>
      </w:r>
      <w:r>
        <w:rPr>
          <w:rFonts w:ascii="宋体" w:eastAsia="宋体"/>
          <w:b w:val="0"/>
        </w:rPr>
        <w:t>heckType</w:t>
      </w:r>
      <w:proofErr w:type="spellEnd"/>
      <w:r>
        <w:rPr>
          <w:rFonts w:ascii="宋体" w:eastAsia="宋体" w:hint="eastAsia"/>
          <w:b w:val="0"/>
        </w:rPr>
        <w:t>(</w:t>
      </w:r>
      <w:r>
        <w:rPr>
          <w:rFonts w:ascii="宋体" w:eastAsia="宋体"/>
          <w:b w:val="0"/>
        </w:rPr>
        <w:t>)</w:t>
      </w:r>
      <w:r>
        <w:rPr>
          <w:rFonts w:ascii="宋体" w:eastAsia="宋体" w:hint="eastAsia"/>
          <w:b w:val="0"/>
        </w:rPr>
        <w:t>函数很长，这里只截取了</w:t>
      </w:r>
      <w:r w:rsidR="00137A04">
        <w:rPr>
          <w:rFonts w:ascii="宋体" w:eastAsia="宋体" w:hint="eastAsia"/>
          <w:b w:val="0"/>
        </w:rPr>
        <w:t>判断括号是否匹配的部分。</w:t>
      </w:r>
    </w:p>
    <w:p w:rsidR="0033161D" w:rsidRPr="00677A86" w:rsidRDefault="0033161D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  <w:noProof/>
        </w:rPr>
        <w:lastRenderedPageBreak/>
        <mc:AlternateContent>
          <mc:Choice Requires="wps">
            <w:drawing>
              <wp:inline distT="0" distB="0" distL="0" distR="0">
                <wp:extent cx="5359179" cy="7712765"/>
                <wp:effectExtent l="0" t="0" r="13335" b="2159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179" cy="771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private bool 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checkType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leftBracketCount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types.Count</w:t>
                            </w:r>
                            <w:proofErr w:type="spellEnd"/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if (types[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] ==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Type.leftBracket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leftBracketCount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else if (types[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] ==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Type.rightBracket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leftBracketCount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--;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leftBracketCount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&lt; 0)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MessageBox.Show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表达式括号不匹配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return false;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leftBracketCount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!</w:t>
                            </w:r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= 0)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MessageBox.Show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表达式括号不匹配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return false;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returnButton_</w:t>
                            </w:r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Click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 xml:space="preserve">object sender,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EventArgs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e)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if</w:t>
                            </w:r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checkDigit</w:t>
                            </w:r>
                            <w:proofErr w:type="spellEnd"/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() || !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checkType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())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Calculate.getExpr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(expr);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    Object result =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Calculate.getValue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resultTxtBox.Text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137A04" w:rsidRDefault="00E023F4" w:rsidP="003316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3" o:spid="_x0000_s1030" type="#_x0000_t202" style="width:422pt;height:60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" fillcolor="white [3201]" strokeweight=".5pt">
                <v:textbox>
                  <w:txbxContent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private bool 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checkType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37A04">
                        <w:rPr>
                          <w:rFonts w:ascii="Consolas" w:hAnsi="Consolas"/>
                        </w:rPr>
                        <w:t>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 xml:space="preserve">int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leftBracketCount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 xml:space="preserve">for (int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0;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types.Count</w:t>
                      </w:r>
                      <w:proofErr w:type="spellEnd"/>
                      <w:proofErr w:type="gramEnd"/>
                      <w:r w:rsidRPr="00137A04"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++)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if (types[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] ==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Type.leftBracket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leftBracketCount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++;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else if (types[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] ==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Type.rightBracket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leftBracketCount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--;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leftBracketCount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&lt; 0)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MessageBox.Show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("</w:t>
                      </w:r>
                      <w:r w:rsidRPr="00137A04">
                        <w:rPr>
                          <w:rFonts w:ascii="Consolas" w:hAnsi="Consolas"/>
                        </w:rPr>
                        <w:t>表达式括号不匹配</w:t>
                      </w:r>
                      <w:r w:rsidRPr="00137A04">
                        <w:rPr>
                          <w:rFonts w:ascii="Consolas" w:hAnsi="Consolas"/>
                        </w:rPr>
                        <w:t>");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return false;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leftBracketCount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!</w:t>
                      </w:r>
                      <w:proofErr w:type="gramEnd"/>
                      <w:r w:rsidRPr="00137A04">
                        <w:rPr>
                          <w:rFonts w:ascii="Consolas" w:hAnsi="Consolas"/>
                        </w:rPr>
                        <w:t>= 0)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MessageBox.Show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("</w:t>
                      </w:r>
                      <w:r w:rsidRPr="00137A04">
                        <w:rPr>
                          <w:rFonts w:ascii="Consolas" w:hAnsi="Consolas"/>
                        </w:rPr>
                        <w:t>表达式括号不匹配</w:t>
                      </w:r>
                      <w:r w:rsidRPr="00137A04">
                        <w:rPr>
                          <w:rFonts w:ascii="Consolas" w:hAnsi="Consolas"/>
                        </w:rPr>
                        <w:t>");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  <w:t>return false;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private void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returnButton_</w:t>
                      </w:r>
                      <w:proofErr w:type="gramStart"/>
                      <w:r w:rsidRPr="00137A04">
                        <w:rPr>
                          <w:rFonts w:ascii="Consolas" w:hAnsi="Consolas"/>
                        </w:rPr>
                        <w:t>Click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137A04">
                        <w:rPr>
                          <w:rFonts w:ascii="Consolas" w:hAnsi="Consolas"/>
                        </w:rPr>
                        <w:t xml:space="preserve">object sender,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EventArgs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e)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if</w:t>
                      </w:r>
                      <w:proofErr w:type="gramStart"/>
                      <w:r w:rsidRPr="00137A04">
                        <w:rPr>
                          <w:rFonts w:ascii="Consolas" w:hAnsi="Consolas"/>
                        </w:rPr>
                        <w:t>(!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checkDigit</w:t>
                      </w:r>
                      <w:proofErr w:type="spellEnd"/>
                      <w:proofErr w:type="gramEnd"/>
                      <w:r w:rsidRPr="00137A04">
                        <w:rPr>
                          <w:rFonts w:ascii="Consolas" w:hAnsi="Consolas"/>
                        </w:rPr>
                        <w:t>() || !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checkType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())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    return;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Calculate.getExpr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(expr);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    Object result =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Calculate.getValue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();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resultTxtBox.Text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result.ToString</w:t>
                      </w:r>
                      <w:proofErr w:type="spellEnd"/>
                      <w:proofErr w:type="gramEnd"/>
                      <w:r w:rsidRPr="00137A04">
                        <w:rPr>
                          <w:rFonts w:ascii="Consolas" w:hAnsi="Consolas"/>
                        </w:rPr>
                        <w:t>();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137A04" w:rsidRDefault="00E023F4" w:rsidP="0033161D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7EAB" w:rsidRDefault="00E57EAB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/>
          <w:b w:val="0"/>
        </w:rPr>
      </w:pPr>
      <w:r>
        <w:rPr>
          <w:rFonts w:ascii="宋体" w:eastAsia="宋体" w:hint="eastAsia"/>
          <w:b w:val="0"/>
        </w:rPr>
        <w:t>移动按钮响应事件：</w:t>
      </w:r>
      <w:r w:rsidR="00677A86">
        <w:rPr>
          <w:rFonts w:ascii="宋体" w:eastAsia="宋体" w:hint="eastAsia"/>
          <w:b w:val="0"/>
        </w:rPr>
        <w:t xml:space="preserve"> </w:t>
      </w:r>
      <w:r w:rsidR="00677A86">
        <w:rPr>
          <w:rFonts w:ascii="宋体" w:eastAsia="宋体"/>
          <w:b w:val="0"/>
        </w:rPr>
        <w:t xml:space="preserve">                                                       </w:t>
      </w:r>
    </w:p>
    <w:p w:rsidR="0033161D" w:rsidRDefault="00677A86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</w:rPr>
        <w:t>左移需要判断是否在最左端，右移需要判断是否在最右端。同时左移和右移都有考虑</w:t>
      </w:r>
      <w:proofErr w:type="spellStart"/>
      <w:r>
        <w:rPr>
          <w:rFonts w:ascii="宋体" w:eastAsia="宋体" w:hint="eastAsia"/>
          <w:b w:val="0"/>
        </w:rPr>
        <w:t>curIndex</w:t>
      </w:r>
      <w:proofErr w:type="spellEnd"/>
      <w:r>
        <w:rPr>
          <w:rFonts w:ascii="宋体" w:eastAsia="宋体"/>
          <w:b w:val="0"/>
        </w:rPr>
        <w:t xml:space="preserve"> </w:t>
      </w:r>
      <w:r>
        <w:rPr>
          <w:rFonts w:ascii="宋体" w:eastAsia="宋体" w:hint="eastAsia"/>
          <w:b w:val="0"/>
        </w:rPr>
        <w:t>==</w:t>
      </w:r>
      <w:r>
        <w:rPr>
          <w:rFonts w:ascii="宋体" w:eastAsia="宋体"/>
          <w:b w:val="0"/>
        </w:rPr>
        <w:t xml:space="preserve"> </w:t>
      </w:r>
      <w:r>
        <w:rPr>
          <w:rFonts w:ascii="宋体" w:eastAsia="宋体" w:hint="eastAsia"/>
          <w:b w:val="0"/>
        </w:rPr>
        <w:t>-1的情况。</w:t>
      </w:r>
    </w:p>
    <w:p w:rsidR="00677A86" w:rsidRPr="00BA1502" w:rsidRDefault="00677A86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  <w:noProof/>
        </w:rPr>
        <w:lastRenderedPageBreak/>
        <mc:AlternateContent>
          <mc:Choice Requires="wps">
            <w:drawing>
              <wp:inline distT="0" distB="0" distL="0" distR="0">
                <wp:extent cx="5581650" cy="6515100"/>
                <wp:effectExtent l="0" t="0" r="19050" b="1905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leftShiftButton_</w:t>
                            </w:r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Click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 xml:space="preserve">object sender,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EventArgs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e)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if </w:t>
                            </w:r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checkDigit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())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&gt; 0) //</w:t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>判断是否在最左端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--;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curSelect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-= expr[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].Length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else if 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== 0)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--;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curSelect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showText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rightShiftButton_</w:t>
                            </w:r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Click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 xml:space="preserve">object sender,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EventArgs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e)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if </w:t>
                            </w:r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checkDigit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())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expr.Count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- 1 &amp;&amp;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&gt;= 0)//</w:t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>判断是否在最右端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curSelect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+= expr[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].Length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else if 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== -1 &amp;&amp; </w:t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expr.Count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 xml:space="preserve"> &gt; 0)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showText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0" o:spid="_x0000_s1031" type="#_x0000_t202" style="width:439.5pt;height:5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" fillcolor="white [3201]" strokeweight=".5pt">
                <v:textbox>
                  <w:txbxContent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private void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leftShiftButton_</w:t>
                      </w:r>
                      <w:proofErr w:type="gramStart"/>
                      <w:r w:rsidRPr="00677A86">
                        <w:rPr>
                          <w:rFonts w:ascii="Consolas" w:hAnsi="Consolas"/>
                        </w:rPr>
                        <w:t>Click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 xml:space="preserve">object sender,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EventArgs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e)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if </w:t>
                      </w:r>
                      <w:proofErr w:type="gramStart"/>
                      <w:r w:rsidRPr="00677A86">
                        <w:rPr>
                          <w:rFonts w:ascii="Consolas" w:hAnsi="Consolas"/>
                        </w:rPr>
                        <w:t>(!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checkDigit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())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return;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&gt; 0) //</w:t>
                      </w:r>
                      <w:r w:rsidRPr="00677A86">
                        <w:rPr>
                          <w:rFonts w:ascii="Consolas" w:hAnsi="Consolas"/>
                        </w:rPr>
                        <w:t>判断是否在最左端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--;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curSelect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-= expr[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proofErr w:type="gramStart"/>
                      <w:r w:rsidRPr="00677A86">
                        <w:rPr>
                          <w:rFonts w:ascii="Consolas" w:hAnsi="Consolas"/>
                        </w:rPr>
                        <w:t>].Length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else if 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== 0)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--;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curSelect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showText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>}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private void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rightShiftButton_</w:t>
                      </w:r>
                      <w:proofErr w:type="gramStart"/>
                      <w:r w:rsidRPr="00677A86">
                        <w:rPr>
                          <w:rFonts w:ascii="Consolas" w:hAnsi="Consolas"/>
                        </w:rPr>
                        <w:t>Click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 xml:space="preserve">object sender,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EventArgs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e)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if </w:t>
                      </w:r>
                      <w:proofErr w:type="gramStart"/>
                      <w:r w:rsidRPr="00677A86">
                        <w:rPr>
                          <w:rFonts w:ascii="Consolas" w:hAnsi="Consolas"/>
                        </w:rPr>
                        <w:t>(!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checkDigit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())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return;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&lt;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expr.Count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- 1 &amp;&amp;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&gt;= 0)//</w:t>
                      </w:r>
                      <w:r w:rsidRPr="00677A86">
                        <w:rPr>
                          <w:rFonts w:ascii="Consolas" w:hAnsi="Consolas"/>
                        </w:rPr>
                        <w:t>判断是否在最右端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curSelect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+= expr[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proofErr w:type="gramStart"/>
                      <w:r w:rsidRPr="00677A86">
                        <w:rPr>
                          <w:rFonts w:ascii="Consolas" w:hAnsi="Consolas"/>
                        </w:rPr>
                        <w:t>].Length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++;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else if 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== -1 &amp;&amp; </w:t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expr.Count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 xml:space="preserve"> &gt; 0)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++;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showText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04C2" w:rsidRDefault="00677A86" w:rsidP="00137A04">
      <w:pPr>
        <w:pStyle w:val="a1"/>
        <w:spacing w:line="360" w:lineRule="auto"/>
      </w:pPr>
      <w:r>
        <w:rPr>
          <w:rFonts w:hint="eastAsia"/>
        </w:rPr>
        <w:t>运算符</w:t>
      </w:r>
      <w:r w:rsidR="005A04C2">
        <w:rPr>
          <w:rFonts w:hint="eastAsia"/>
        </w:rPr>
        <w:t>按钮</w:t>
      </w:r>
    </w:p>
    <w:p w:rsidR="00677A86" w:rsidRDefault="00677A86" w:rsidP="00137A04">
      <w:pPr>
        <w:pStyle w:val="a1"/>
        <w:numPr>
          <w:ilvl w:val="0"/>
          <w:numId w:val="0"/>
        </w:numPr>
        <w:spacing w:line="360" w:lineRule="auto"/>
        <w:ind w:firstLine="420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</w:rPr>
        <w:t>运算符按钮点击之后，要先进行数字缓冲区判断，任何将相应的字符串加入表达式。另外对于加入文本和按钮显示文本不一致的需要单独写</w:t>
      </w:r>
      <w:r w:rsidR="0033161D">
        <w:rPr>
          <w:rFonts w:ascii="宋体" w:eastAsia="宋体" w:hint="eastAsia"/>
          <w:b w:val="0"/>
        </w:rPr>
        <w:t>响应事件，例如平方按钮（“X^</w:t>
      </w:r>
      <w:r w:rsidR="0033161D">
        <w:rPr>
          <w:rFonts w:ascii="宋体" w:eastAsia="宋体"/>
          <w:b w:val="0"/>
        </w:rPr>
        <w:t>2</w:t>
      </w:r>
      <w:r w:rsidR="0033161D">
        <w:rPr>
          <w:rFonts w:ascii="宋体" w:eastAsia="宋体" w:hint="eastAsia"/>
          <w:b w:val="0"/>
        </w:rPr>
        <w:t>”）加入的文本为“^</w:t>
      </w:r>
      <w:r w:rsidR="0033161D">
        <w:rPr>
          <w:rFonts w:ascii="宋体" w:eastAsia="宋体"/>
          <w:b w:val="0"/>
        </w:rPr>
        <w:t>2</w:t>
      </w:r>
      <w:r w:rsidR="0033161D">
        <w:rPr>
          <w:rFonts w:ascii="宋体" w:eastAsia="宋体" w:hint="eastAsia"/>
          <w:b w:val="0"/>
        </w:rPr>
        <w:t>”而非“X^</w:t>
      </w:r>
      <w:r w:rsidR="0033161D">
        <w:rPr>
          <w:rFonts w:ascii="宋体" w:eastAsia="宋体"/>
          <w:b w:val="0"/>
        </w:rPr>
        <w:t>2</w:t>
      </w:r>
      <w:r w:rsidR="0033161D">
        <w:rPr>
          <w:rFonts w:ascii="宋体" w:eastAsia="宋体" w:hint="eastAsia"/>
          <w:b w:val="0"/>
        </w:rPr>
        <w:t>”。</w:t>
      </w:r>
    </w:p>
    <w:p w:rsidR="00677A86" w:rsidRPr="00677A86" w:rsidRDefault="00677A86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  <w:noProof/>
        </w:rPr>
        <w:lastRenderedPageBreak/>
        <mc:AlternateContent>
          <mc:Choice Requires="wps">
            <w:drawing>
              <wp:inline distT="0" distB="0" distL="0" distR="0">
                <wp:extent cx="5381625" cy="4352925"/>
                <wp:effectExtent l="0" t="0" r="28575" b="285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private void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operator_</w:t>
                            </w:r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Click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 xml:space="preserve">object sender,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EventArgs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e)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if </w:t>
                            </w:r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(!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checkDigit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())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 xml:space="preserve">        return;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if (sender is Button)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{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 xml:space="preserve">Button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btn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= (Button)sender;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&gt;= 0)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curSelect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 += expr[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].Length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 xml:space="preserve">string text = </w:t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btn.Text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expr.Insert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, text);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if (text == "Sin" || text == "Cos" || text == "Tan"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|| text == "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Sinh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" || text == "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Cosh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" || text == "Tanh"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|| text == "NOT")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types.Insert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type.beforeUnOp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else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types.Insert</w:t>
                            </w:r>
                            <w:proofErr w:type="spellEnd"/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curIndex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677A86">
                              <w:rPr>
                                <w:rFonts w:ascii="Consolas" w:hAnsi="Consolas"/>
                              </w:rPr>
                              <w:t>type.binOp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7A86">
                              <w:rPr>
                                <w:rFonts w:ascii="Consolas" w:hAnsi="Consolas"/>
                              </w:rPr>
                              <w:t>showText</w:t>
                            </w:r>
                            <w:proofErr w:type="spellEnd"/>
                            <w:r w:rsidRPr="00677A86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677A86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:rsidR="00E023F4" w:rsidRPr="00677A86" w:rsidRDefault="00E023F4" w:rsidP="00677A8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77A86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1" o:spid="_x0000_s1032" type="#_x0000_t202" style="width:423.75pt;height:3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" fillcolor="white [3201]" strokeweight=".5pt">
                <v:textbox>
                  <w:txbxContent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private void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operator_</w:t>
                      </w:r>
                      <w:proofErr w:type="gramStart"/>
                      <w:r w:rsidRPr="00677A86">
                        <w:rPr>
                          <w:rFonts w:ascii="Consolas" w:hAnsi="Consolas"/>
                        </w:rPr>
                        <w:t>Click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 xml:space="preserve">object sender,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EventArgs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e)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if </w:t>
                      </w:r>
                      <w:proofErr w:type="gramStart"/>
                      <w:r w:rsidRPr="00677A86">
                        <w:rPr>
                          <w:rFonts w:ascii="Consolas" w:hAnsi="Consolas"/>
                        </w:rPr>
                        <w:t>(!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checkDigit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())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 xml:space="preserve">        return;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  <w:t>if (sender is Button)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  <w:t>{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 xml:space="preserve">Button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btn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= (Button)sender;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&gt;= 0)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curSelect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 += expr[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proofErr w:type="gramStart"/>
                      <w:r w:rsidRPr="00677A86">
                        <w:rPr>
                          <w:rFonts w:ascii="Consolas" w:hAnsi="Consolas"/>
                        </w:rPr>
                        <w:t>].Length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++;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 xml:space="preserve">string text = </w:t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btn.Text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expr.Insert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, text);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>if (text == "Sin" || text == "Cos" || text == "Tan"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>|| text == "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Sinh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" || text == "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Cosh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" || text == "Tanh"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>|| text == "NOT")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types.Insert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type.beforeUnOp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  <w:t>else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types.Insert</w:t>
                      </w:r>
                      <w:proofErr w:type="spellEnd"/>
                      <w:proofErr w:type="gram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curIndex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677A86">
                        <w:rPr>
                          <w:rFonts w:ascii="Consolas" w:hAnsi="Consolas"/>
                        </w:rPr>
                        <w:t>type.binOp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r w:rsidRPr="00677A86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677A86">
                        <w:rPr>
                          <w:rFonts w:ascii="Consolas" w:hAnsi="Consolas"/>
                        </w:rPr>
                        <w:t>showText</w:t>
                      </w:r>
                      <w:proofErr w:type="spellEnd"/>
                      <w:r w:rsidRPr="00677A86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677A86">
                        <w:rPr>
                          <w:rFonts w:ascii="Consolas" w:hAnsi="Consolas"/>
                        </w:rPr>
                        <w:t>);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:rsidR="00E023F4" w:rsidRPr="00677A86" w:rsidRDefault="00E023F4" w:rsidP="00677A86">
                      <w:pPr>
                        <w:rPr>
                          <w:rFonts w:ascii="Consolas" w:hAnsi="Consolas"/>
                        </w:rPr>
                      </w:pPr>
                      <w:r w:rsidRPr="00677A86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28D8" w:rsidRPr="000F1494" w:rsidRDefault="00D028D8" w:rsidP="00137A04">
      <w:pPr>
        <w:pStyle w:val="a0"/>
        <w:spacing w:line="360" w:lineRule="auto"/>
      </w:pPr>
      <w:r>
        <w:rPr>
          <w:rFonts w:hint="eastAsia"/>
        </w:rPr>
        <w:t>字符串表达式解析代码</w:t>
      </w:r>
    </w:p>
    <w:p w:rsidR="00D028D8" w:rsidRDefault="00137A04" w:rsidP="00137A04">
      <w:pPr>
        <w:pStyle w:val="a1"/>
        <w:spacing w:line="360" w:lineRule="auto"/>
      </w:pPr>
      <w:r>
        <w:rPr>
          <w:rFonts w:hint="eastAsia"/>
        </w:rPr>
        <w:t>类型定义</w:t>
      </w:r>
    </w:p>
    <w:p w:rsidR="00137A04" w:rsidRDefault="00137A04" w:rsidP="00137A04">
      <w:pPr>
        <w:pStyle w:val="a1"/>
        <w:numPr>
          <w:ilvl w:val="0"/>
          <w:numId w:val="0"/>
        </w:numPr>
        <w:spacing w:line="360" w:lineRule="auto"/>
        <w:ind w:firstLine="420"/>
        <w:rPr>
          <w:rFonts w:ascii="宋体" w:eastAsia="宋体"/>
          <w:b w:val="0"/>
        </w:rPr>
      </w:pPr>
      <w:r w:rsidRPr="00137A04">
        <w:rPr>
          <w:rFonts w:ascii="宋体" w:eastAsia="宋体" w:hint="eastAsia"/>
          <w:b w:val="0"/>
        </w:rPr>
        <w:t>类型包括数值类型和运算符类型，数值类型包括整型、浮点型、布尔型，运算符类型包括一元运算符和二元运算符。布尔型参与运算时，True表示1，False表示0。对于运算符类型来说，要包含优先级。</w:t>
      </w:r>
      <w:r>
        <w:rPr>
          <w:rFonts w:ascii="宋体" w:eastAsia="宋体" w:hint="eastAsia"/>
          <w:b w:val="0"/>
        </w:rPr>
        <w:t>代码如下：</w:t>
      </w:r>
    </w:p>
    <w:p w:rsidR="00137A04" w:rsidRPr="00137A04" w:rsidRDefault="00137A04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  <w:noProof/>
        </w:rPr>
        <w:lastRenderedPageBreak/>
        <mc:AlternateContent>
          <mc:Choice Requires="wps">
            <w:drawing>
              <wp:inline distT="0" distB="0" distL="0" distR="0">
                <wp:extent cx="5613621" cy="4524292"/>
                <wp:effectExtent l="0" t="0" r="2540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4524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public class Number 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自定义操作数类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object value;//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数值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bool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isDouble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true;//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是否为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double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类型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bool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isBool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false;//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是否为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bool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类型</w:t>
                            </w:r>
                          </w:p>
                          <w:p w:rsidR="00E023F4" w:rsidRPr="00137A04" w:rsidRDefault="00E023F4" w:rsidP="00137A04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public bool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boolValue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false;//bool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值</w:t>
                            </w:r>
                          </w:p>
                          <w:p w:rsidR="00E023F4" w:rsidRPr="00137A04" w:rsidRDefault="00E023F4" w:rsidP="00137A04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void copy(Number number)</w:t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</w:rPr>
                              <w:t>拷贝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函数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    value =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number.value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isDouble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number.isDouble</w:t>
                            </w:r>
                            <w:proofErr w:type="spellEnd"/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isBool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number.isBool</w:t>
                            </w:r>
                            <w:proofErr w:type="spellEnd"/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boolValue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37A04">
                              <w:rPr>
                                <w:rFonts w:ascii="Consolas" w:hAnsi="Consolas"/>
                              </w:rPr>
                              <w:t>number.boolValue</w:t>
                            </w:r>
                            <w:proofErr w:type="spellEnd"/>
                            <w:proofErr w:type="gramEnd"/>
                            <w:r w:rsidRPr="00137A04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public class Operator : Number//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自定义运算符类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string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operatorType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null;//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运算符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int priority = 0;//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优先级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越小越高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 xml:space="preserve">    public bool </w:t>
                            </w:r>
                            <w:proofErr w:type="spellStart"/>
                            <w:r w:rsidRPr="00137A04">
                              <w:rPr>
                                <w:rFonts w:ascii="Consolas" w:hAnsi="Consolas"/>
                              </w:rPr>
                              <w:t>isUnary</w:t>
                            </w:r>
                            <w:proofErr w:type="spellEnd"/>
                            <w:r w:rsidRPr="00137A04">
                              <w:rPr>
                                <w:rFonts w:ascii="Consolas" w:hAnsi="Consolas"/>
                              </w:rPr>
                              <w:t xml:space="preserve"> = false;//</w:t>
                            </w:r>
                            <w:r w:rsidRPr="00137A04">
                              <w:rPr>
                                <w:rFonts w:ascii="Consolas" w:hAnsi="Consolas"/>
                              </w:rPr>
                              <w:t>是否为一元运算符</w:t>
                            </w:r>
                          </w:p>
                          <w:p w:rsidR="00E023F4" w:rsidRPr="00137A04" w:rsidRDefault="00E023F4" w:rsidP="00137A0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37A0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3" type="#_x0000_t202" style="width:442pt;height:3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" fillcolor="white [3201]" strokeweight=".5pt">
                <v:textbox>
                  <w:txbxContent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public class Number //</w:t>
                      </w:r>
                      <w:r w:rsidRPr="00137A04">
                        <w:rPr>
                          <w:rFonts w:ascii="Consolas" w:hAnsi="Consolas"/>
                        </w:rPr>
                        <w:t>自定义操作数类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object value;//</w:t>
                      </w:r>
                      <w:r w:rsidRPr="00137A04">
                        <w:rPr>
                          <w:rFonts w:ascii="Consolas" w:hAnsi="Consolas"/>
                        </w:rPr>
                        <w:t>数值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bool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isDouble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true;//</w:t>
                      </w:r>
                      <w:r w:rsidRPr="00137A04">
                        <w:rPr>
                          <w:rFonts w:ascii="Consolas" w:hAnsi="Consolas"/>
                        </w:rPr>
                        <w:t>是否为</w:t>
                      </w:r>
                      <w:r w:rsidRPr="00137A04">
                        <w:rPr>
                          <w:rFonts w:ascii="Consolas" w:hAnsi="Consolas"/>
                        </w:rPr>
                        <w:t>double</w:t>
                      </w:r>
                      <w:r w:rsidRPr="00137A04">
                        <w:rPr>
                          <w:rFonts w:ascii="Consolas" w:hAnsi="Consolas"/>
                        </w:rPr>
                        <w:t>类型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bool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isBool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false;//</w:t>
                      </w:r>
                      <w:r w:rsidRPr="00137A04">
                        <w:rPr>
                          <w:rFonts w:ascii="Consolas" w:hAnsi="Consolas"/>
                        </w:rPr>
                        <w:t>是否为</w:t>
                      </w:r>
                      <w:r w:rsidRPr="00137A04">
                        <w:rPr>
                          <w:rFonts w:ascii="Consolas" w:hAnsi="Consolas"/>
                        </w:rPr>
                        <w:t>bool</w:t>
                      </w:r>
                      <w:r w:rsidRPr="00137A04">
                        <w:rPr>
                          <w:rFonts w:ascii="Consolas" w:hAnsi="Consolas"/>
                        </w:rPr>
                        <w:t>类型</w:t>
                      </w:r>
                    </w:p>
                    <w:p w:rsidR="00E023F4" w:rsidRPr="00137A04" w:rsidRDefault="00E023F4" w:rsidP="00137A04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public bool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boolValue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false;//bool</w:t>
                      </w:r>
                      <w:r w:rsidRPr="00137A04">
                        <w:rPr>
                          <w:rFonts w:ascii="Consolas" w:hAnsi="Consolas"/>
                        </w:rPr>
                        <w:t>值</w:t>
                      </w:r>
                    </w:p>
                    <w:p w:rsidR="00E023F4" w:rsidRPr="00137A04" w:rsidRDefault="00E023F4" w:rsidP="00137A04">
                      <w:pPr>
                        <w:ind w:firstLine="420"/>
                        <w:rPr>
                          <w:rFonts w:ascii="Consolas" w:hAnsi="Consolas"/>
                        </w:rPr>
                      </w:pPr>
                    </w:p>
                    <w:p w:rsidR="00E023F4" w:rsidRPr="00137A04" w:rsidRDefault="00E023F4" w:rsidP="00137A04">
                      <w:pPr>
                        <w:rPr>
                          <w:rFonts w:ascii="Consolas" w:hAnsi="Consolas" w:hint="eastAsia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void copy(Number number)</w:t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>
                        <w:rPr>
                          <w:rFonts w:ascii="Consolas" w:hAnsi="Consolas"/>
                        </w:rPr>
                        <w:t>拷贝</w:t>
                      </w:r>
                      <w:r>
                        <w:rPr>
                          <w:rFonts w:ascii="Consolas" w:hAnsi="Consolas" w:hint="eastAsia"/>
                        </w:rPr>
                        <w:t>函数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    value =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number.value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isDouble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number.isDouble</w:t>
                      </w:r>
                      <w:proofErr w:type="spellEnd"/>
                      <w:proofErr w:type="gramEnd"/>
                      <w:r w:rsidRPr="00137A04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isBool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number.isBool</w:t>
                      </w:r>
                      <w:proofErr w:type="spellEnd"/>
                      <w:proofErr w:type="gramEnd"/>
                      <w:r w:rsidRPr="00137A04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r w:rsidRPr="00137A0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boolValue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 w:rsidRPr="00137A04">
                        <w:rPr>
                          <w:rFonts w:ascii="Consolas" w:hAnsi="Consolas"/>
                        </w:rPr>
                        <w:t>number.boolValue</w:t>
                      </w:r>
                      <w:proofErr w:type="spellEnd"/>
                      <w:proofErr w:type="gramEnd"/>
                      <w:r w:rsidRPr="00137A04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}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public class Operator : Number//</w:t>
                      </w:r>
                      <w:r w:rsidRPr="00137A04">
                        <w:rPr>
                          <w:rFonts w:ascii="Consolas" w:hAnsi="Consolas"/>
                        </w:rPr>
                        <w:t>自定义运算符类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{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string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operatorType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null;//</w:t>
                      </w:r>
                      <w:r w:rsidRPr="00137A04">
                        <w:rPr>
                          <w:rFonts w:ascii="Consolas" w:hAnsi="Consolas"/>
                        </w:rPr>
                        <w:t>运算符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int priority = 0;//</w:t>
                      </w:r>
                      <w:r w:rsidRPr="00137A04">
                        <w:rPr>
                          <w:rFonts w:ascii="Consolas" w:hAnsi="Consolas"/>
                        </w:rPr>
                        <w:t>优先级</w:t>
                      </w:r>
                      <w:r w:rsidRPr="00137A04">
                        <w:rPr>
                          <w:rFonts w:ascii="Consolas" w:hAnsi="Consolas"/>
                        </w:rPr>
                        <w:t>,</w:t>
                      </w:r>
                      <w:r w:rsidRPr="00137A04">
                        <w:rPr>
                          <w:rFonts w:ascii="Consolas" w:hAnsi="Consolas"/>
                        </w:rPr>
                        <w:t>越小越高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 xml:space="preserve">    public bool </w:t>
                      </w:r>
                      <w:proofErr w:type="spellStart"/>
                      <w:r w:rsidRPr="00137A04">
                        <w:rPr>
                          <w:rFonts w:ascii="Consolas" w:hAnsi="Consolas"/>
                        </w:rPr>
                        <w:t>isUnary</w:t>
                      </w:r>
                      <w:proofErr w:type="spellEnd"/>
                      <w:r w:rsidRPr="00137A04">
                        <w:rPr>
                          <w:rFonts w:ascii="Consolas" w:hAnsi="Consolas"/>
                        </w:rPr>
                        <w:t xml:space="preserve"> = false;//</w:t>
                      </w:r>
                      <w:r w:rsidRPr="00137A04">
                        <w:rPr>
                          <w:rFonts w:ascii="Consolas" w:hAnsi="Consolas"/>
                        </w:rPr>
                        <w:t>是否为一元运算符</w:t>
                      </w:r>
                    </w:p>
                    <w:p w:rsidR="00E023F4" w:rsidRPr="00137A04" w:rsidRDefault="00E023F4" w:rsidP="00137A04">
                      <w:pPr>
                        <w:rPr>
                          <w:rFonts w:ascii="Consolas" w:hAnsi="Consolas"/>
                        </w:rPr>
                      </w:pPr>
                      <w:r w:rsidRPr="00137A04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A04" w:rsidRDefault="00137A04" w:rsidP="00137A04">
      <w:pPr>
        <w:pStyle w:val="a1"/>
        <w:spacing w:line="360" w:lineRule="auto"/>
      </w:pPr>
      <w:r>
        <w:rPr>
          <w:rFonts w:hint="eastAsia"/>
        </w:rPr>
        <w:t>中缀转后缀以及求值计算</w:t>
      </w:r>
    </w:p>
    <w:p w:rsidR="00137A04" w:rsidRDefault="0003669E" w:rsidP="0003669E">
      <w:pPr>
        <w:pStyle w:val="a1"/>
        <w:numPr>
          <w:ilvl w:val="0"/>
          <w:numId w:val="0"/>
        </w:numPr>
        <w:spacing w:line="360" w:lineRule="auto"/>
        <w:ind w:firstLine="420"/>
        <w:rPr>
          <w:rFonts w:ascii="宋体" w:eastAsia="宋体"/>
          <w:b w:val="0"/>
        </w:rPr>
      </w:pPr>
      <w:r w:rsidRPr="0003669E">
        <w:rPr>
          <w:rFonts w:ascii="宋体" w:eastAsia="宋体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1506772</wp:posOffset>
                </wp:positionV>
                <wp:extent cx="5247640" cy="1404620"/>
                <wp:effectExtent l="0" t="0" r="101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3F4" w:rsidRPr="0003669E" w:rsidRDefault="00E023F4" w:rsidP="0003669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3669E">
                              <w:rPr>
                                <w:rFonts w:ascii="Consolas" w:hAnsi="Consolas"/>
                              </w:rPr>
                              <w:t xml:space="preserve">result = </w:t>
                            </w:r>
                            <w:proofErr w:type="spellStart"/>
                            <w:r w:rsidRPr="0003669E">
                              <w:rPr>
                                <w:rFonts w:ascii="Consolas" w:hAnsi="Consolas"/>
                              </w:rPr>
                              <w:t>leftValue</w:t>
                            </w:r>
                            <w:proofErr w:type="spellEnd"/>
                            <w:r w:rsidRPr="0003669E">
                              <w:rPr>
                                <w:rFonts w:ascii="Consolas" w:hAnsi="Consolas"/>
                              </w:rPr>
                              <w:t xml:space="preserve"> + </w:t>
                            </w:r>
                            <w:proofErr w:type="spellStart"/>
                            <w:r w:rsidRPr="0003669E">
                              <w:rPr>
                                <w:rFonts w:ascii="Consolas" w:hAnsi="Consolas"/>
                              </w:rPr>
                              <w:t>rightValue</w:t>
                            </w:r>
                            <w:proofErr w:type="spellEnd"/>
                            <w:r w:rsidRPr="0003669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03669E" w:rsidRDefault="00E023F4" w:rsidP="0003669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3669E">
                              <w:rPr>
                                <w:rFonts w:ascii="Consolas" w:hAnsi="Consolas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03669E">
                              <w:rPr>
                                <w:rFonts w:ascii="Consolas" w:hAnsi="Consolas"/>
                              </w:rPr>
                              <w:t>operator.isDouble</w:t>
                            </w:r>
                            <w:proofErr w:type="spellEnd"/>
                            <w:proofErr w:type="gramEnd"/>
                            <w:r w:rsidRPr="0003669E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03669E">
                              <w:rPr>
                                <w:rFonts w:ascii="Consolas" w:hAnsi="Consolas"/>
                              </w:rPr>
                              <w:t>left.isDouble</w:t>
                            </w:r>
                            <w:proofErr w:type="spellEnd"/>
                            <w:r w:rsidRPr="0003669E">
                              <w:rPr>
                                <w:rFonts w:ascii="Consolas" w:hAnsi="Consolas"/>
                              </w:rPr>
                              <w:t xml:space="preserve"> || </w:t>
                            </w:r>
                            <w:proofErr w:type="spellStart"/>
                            <w:r w:rsidRPr="0003669E">
                              <w:rPr>
                                <w:rFonts w:ascii="Consolas" w:hAnsi="Consolas"/>
                              </w:rPr>
                              <w:t>right.isDouble</w:t>
                            </w:r>
                            <w:proofErr w:type="spellEnd"/>
                            <w:r w:rsidRPr="0003669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023F4" w:rsidRPr="0003669E" w:rsidRDefault="00E023F4" w:rsidP="0003669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3669E">
                              <w:rPr>
                                <w:rFonts w:ascii="Consolas" w:hAnsi="Consolas"/>
                              </w:rPr>
                              <w:t>return @</w:t>
                            </w:r>
                            <w:proofErr w:type="spellStart"/>
                            <w:proofErr w:type="gramStart"/>
                            <w:r w:rsidRPr="0003669E">
                              <w:rPr>
                                <w:rFonts w:ascii="Consolas" w:hAnsi="Consolas"/>
                              </w:rPr>
                              <w:t>operator.isDouble</w:t>
                            </w:r>
                            <w:proofErr w:type="spellEnd"/>
                            <w:proofErr w:type="gramEnd"/>
                            <w:r w:rsidRPr="0003669E">
                              <w:rPr>
                                <w:rFonts w:ascii="Consolas" w:hAnsi="Consolas"/>
                              </w:rPr>
                              <w:t xml:space="preserve"> ? result : (long)result;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0;margin-top:118.65pt;width:413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">
                <v:textbox style="mso-fit-shape-to-text:t">
                  <w:txbxContent>
                    <w:p w:rsidR="00E023F4" w:rsidRPr="0003669E" w:rsidRDefault="00E023F4" w:rsidP="0003669E">
                      <w:pPr>
                        <w:rPr>
                          <w:rFonts w:ascii="Consolas" w:hAnsi="Consolas"/>
                        </w:rPr>
                      </w:pPr>
                      <w:r w:rsidRPr="0003669E">
                        <w:rPr>
                          <w:rFonts w:ascii="Consolas" w:hAnsi="Consolas"/>
                        </w:rPr>
                        <w:t xml:space="preserve">result = </w:t>
                      </w:r>
                      <w:proofErr w:type="spellStart"/>
                      <w:r w:rsidRPr="0003669E">
                        <w:rPr>
                          <w:rFonts w:ascii="Consolas" w:hAnsi="Consolas"/>
                        </w:rPr>
                        <w:t>leftValue</w:t>
                      </w:r>
                      <w:proofErr w:type="spellEnd"/>
                      <w:r w:rsidRPr="0003669E">
                        <w:rPr>
                          <w:rFonts w:ascii="Consolas" w:hAnsi="Consolas"/>
                        </w:rPr>
                        <w:t xml:space="preserve"> + </w:t>
                      </w:r>
                      <w:proofErr w:type="spellStart"/>
                      <w:r w:rsidRPr="0003669E">
                        <w:rPr>
                          <w:rFonts w:ascii="Consolas" w:hAnsi="Consolas"/>
                        </w:rPr>
                        <w:t>rightValue</w:t>
                      </w:r>
                      <w:proofErr w:type="spellEnd"/>
                      <w:r w:rsidRPr="0003669E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03669E" w:rsidRDefault="00E023F4" w:rsidP="0003669E">
                      <w:pPr>
                        <w:rPr>
                          <w:rFonts w:ascii="Consolas" w:hAnsi="Consolas"/>
                        </w:rPr>
                      </w:pPr>
                      <w:r w:rsidRPr="0003669E">
                        <w:rPr>
                          <w:rFonts w:ascii="Consolas" w:hAnsi="Consolas"/>
                        </w:rPr>
                        <w:t>@</w:t>
                      </w:r>
                      <w:proofErr w:type="spellStart"/>
                      <w:proofErr w:type="gramStart"/>
                      <w:r w:rsidRPr="0003669E">
                        <w:rPr>
                          <w:rFonts w:ascii="Consolas" w:hAnsi="Consolas"/>
                        </w:rPr>
                        <w:t>operator.isDouble</w:t>
                      </w:r>
                      <w:proofErr w:type="spellEnd"/>
                      <w:proofErr w:type="gramEnd"/>
                      <w:r w:rsidRPr="0003669E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03669E">
                        <w:rPr>
                          <w:rFonts w:ascii="Consolas" w:hAnsi="Consolas"/>
                        </w:rPr>
                        <w:t>left.isDouble</w:t>
                      </w:r>
                      <w:proofErr w:type="spellEnd"/>
                      <w:r w:rsidRPr="0003669E">
                        <w:rPr>
                          <w:rFonts w:ascii="Consolas" w:hAnsi="Consolas"/>
                        </w:rPr>
                        <w:t xml:space="preserve"> || </w:t>
                      </w:r>
                      <w:proofErr w:type="spellStart"/>
                      <w:r w:rsidRPr="0003669E">
                        <w:rPr>
                          <w:rFonts w:ascii="Consolas" w:hAnsi="Consolas"/>
                        </w:rPr>
                        <w:t>right.isDouble</w:t>
                      </w:r>
                      <w:proofErr w:type="spellEnd"/>
                      <w:r w:rsidRPr="0003669E">
                        <w:rPr>
                          <w:rFonts w:ascii="Consolas" w:hAnsi="Consolas"/>
                        </w:rPr>
                        <w:t>;</w:t>
                      </w:r>
                    </w:p>
                    <w:p w:rsidR="00E023F4" w:rsidRPr="0003669E" w:rsidRDefault="00E023F4" w:rsidP="0003669E">
                      <w:pPr>
                        <w:rPr>
                          <w:rFonts w:ascii="Consolas" w:hAnsi="Consolas"/>
                        </w:rPr>
                      </w:pPr>
                      <w:r w:rsidRPr="0003669E">
                        <w:rPr>
                          <w:rFonts w:ascii="Consolas" w:hAnsi="Consolas"/>
                        </w:rPr>
                        <w:t>return @</w:t>
                      </w:r>
                      <w:proofErr w:type="spellStart"/>
                      <w:proofErr w:type="gramStart"/>
                      <w:r w:rsidRPr="0003669E">
                        <w:rPr>
                          <w:rFonts w:ascii="Consolas" w:hAnsi="Consolas"/>
                        </w:rPr>
                        <w:t>operator.isDouble</w:t>
                      </w:r>
                      <w:proofErr w:type="spellEnd"/>
                      <w:proofErr w:type="gramEnd"/>
                      <w:r w:rsidRPr="0003669E">
                        <w:rPr>
                          <w:rFonts w:ascii="Consolas" w:hAnsi="Consolas"/>
                        </w:rPr>
                        <w:t xml:space="preserve"> ? result : (long)result;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A04" w:rsidRPr="00137A04">
        <w:rPr>
          <w:rFonts w:ascii="宋体" w:eastAsia="宋体" w:hint="eastAsia"/>
          <w:b w:val="0"/>
        </w:rPr>
        <w:t>这一部分算法已经给出，具体代码比较冗长，</w:t>
      </w:r>
      <w:r w:rsidR="00137A04">
        <w:rPr>
          <w:rFonts w:ascii="宋体" w:eastAsia="宋体" w:hint="eastAsia"/>
          <w:b w:val="0"/>
        </w:rPr>
        <w:t>需要注意的是，对于每一个给定的字符串，需要</w:t>
      </w:r>
      <w:r>
        <w:rPr>
          <w:rFonts w:ascii="宋体" w:eastAsia="宋体" w:hint="eastAsia"/>
          <w:b w:val="0"/>
        </w:rPr>
        <w:t>将</w:t>
      </w:r>
      <w:r w:rsidR="00137A04">
        <w:rPr>
          <w:rFonts w:ascii="宋体" w:eastAsia="宋体" w:hint="eastAsia"/>
          <w:b w:val="0"/>
        </w:rPr>
        <w:t>字符串</w:t>
      </w:r>
      <w:r>
        <w:rPr>
          <w:rFonts w:ascii="宋体" w:eastAsia="宋体" w:hint="eastAsia"/>
          <w:b w:val="0"/>
        </w:rPr>
        <w:t>转化为</w:t>
      </w:r>
      <w:r w:rsidR="00137A04">
        <w:rPr>
          <w:rFonts w:ascii="宋体" w:eastAsia="宋体" w:hint="eastAsia"/>
          <w:b w:val="0"/>
        </w:rPr>
        <w:t>对应的表达式</w:t>
      </w:r>
      <w:r>
        <w:rPr>
          <w:rFonts w:ascii="宋体" w:eastAsia="宋体" w:hint="eastAsia"/>
          <w:b w:val="0"/>
        </w:rPr>
        <w:t>单元。在参与运算时，先将每个数值转化为double类型，然后依据操作数和运算符来决定返回值的类型。为了提供更大的范围，数值类型包括double类型和long型。例如，加法运算对应的代码如下：</w:t>
      </w:r>
    </w:p>
    <w:p w:rsidR="0003669E" w:rsidRPr="00137A04" w:rsidRDefault="0003669E" w:rsidP="00137A04">
      <w:pPr>
        <w:pStyle w:val="a1"/>
        <w:numPr>
          <w:ilvl w:val="0"/>
          <w:numId w:val="0"/>
        </w:numPr>
        <w:spacing w:line="360" w:lineRule="auto"/>
        <w:rPr>
          <w:rFonts w:ascii="宋体" w:eastAsia="宋体" w:hint="eastAsia"/>
          <w:b w:val="0"/>
        </w:rPr>
      </w:pPr>
      <w:r>
        <w:rPr>
          <w:rFonts w:ascii="宋体" w:eastAsia="宋体" w:hint="eastAsia"/>
          <w:b w:val="0"/>
        </w:rPr>
        <w:t>对于运算符，一元运算符和二元运算符的操作数个数不一样，故需要分成两个函数来进行计算。对于逻辑运算，例如OR，如果两个操作数都是布尔类型，那么OR为逻辑或，否则为按位</w:t>
      </w:r>
      <w:proofErr w:type="gramStart"/>
      <w:r>
        <w:rPr>
          <w:rFonts w:ascii="宋体" w:eastAsia="宋体" w:hint="eastAsia"/>
          <w:b w:val="0"/>
        </w:rPr>
        <w:t>或</w:t>
      </w:r>
      <w:proofErr w:type="gramEnd"/>
      <w:r>
        <w:rPr>
          <w:rFonts w:ascii="宋体" w:eastAsia="宋体" w:hint="eastAsia"/>
          <w:b w:val="0"/>
        </w:rPr>
        <w:t>。</w:t>
      </w:r>
    </w:p>
    <w:p w:rsidR="00D028D8" w:rsidRPr="009C3DCC" w:rsidRDefault="003E32E7" w:rsidP="00137A04">
      <w:pPr>
        <w:pStyle w:val="a"/>
        <w:spacing w:line="360" w:lineRule="auto"/>
      </w:pPr>
      <w:r w:rsidRPr="003E32E7">
        <w:br w:type="page"/>
      </w:r>
      <w:r w:rsidR="00D028D8" w:rsidRPr="009C3DCC">
        <w:rPr>
          <w:rFonts w:hint="eastAsia"/>
        </w:rPr>
        <w:lastRenderedPageBreak/>
        <w:t>实验结论与分析</w:t>
      </w:r>
    </w:p>
    <w:p w:rsidR="0003669E" w:rsidRDefault="0003669E" w:rsidP="0003669E">
      <w:pPr>
        <w:pStyle w:val="a0"/>
        <w:spacing w:line="360" w:lineRule="auto"/>
      </w:pPr>
      <w:r>
        <w:rPr>
          <w:rFonts w:hint="eastAsia"/>
        </w:rPr>
        <w:t>实验结果</w:t>
      </w:r>
    </w:p>
    <w:p w:rsidR="0003669E" w:rsidRDefault="0003669E" w:rsidP="0003669E">
      <w:pPr>
        <w:pStyle w:val="af0"/>
        <w:ind w:firstLine="480"/>
      </w:pPr>
      <w:r>
        <w:rPr>
          <w:rFonts w:hint="eastAsia"/>
        </w:rPr>
        <w:t>最后成功完成本次实验，能够成功解析字符串表达式并输出响应结果，对于表达式中的错误能够有所提示，同时也可以进行回退删除等操作。部分测试案例如下：</w:t>
      </w:r>
    </w:p>
    <w:p w:rsidR="00E023F4" w:rsidRDefault="0003669E" w:rsidP="00E023F4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输入(</w:t>
      </w:r>
      <w:r>
        <w:t>3+5)*(6-7)^3+Sin</w:t>
      </w:r>
      <w:r>
        <w:rPr>
          <w:rFonts w:hint="eastAsia"/>
        </w:rPr>
        <w:t>Π</w:t>
      </w:r>
      <w:r w:rsidR="00E023F4">
        <w:rPr>
          <w:rFonts w:hint="eastAsia"/>
        </w:rPr>
        <w:t>，输出-8</w:t>
      </w:r>
    </w:p>
    <w:p w:rsidR="00E023F4" w:rsidRDefault="00E023F4" w:rsidP="00E023F4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  <w:r>
        <w:t>Sin(</w:t>
      </w:r>
      <w:r>
        <w:rPr>
          <w:rFonts w:hint="eastAsia"/>
        </w:rPr>
        <w:t>Π</w:t>
      </w:r>
      <w:r>
        <w:t>/2)*</w:t>
      </w:r>
      <w:r w:rsidRPr="00E023F4">
        <w:t xml:space="preserve"> </w:t>
      </w:r>
      <w:proofErr w:type="spellStart"/>
      <w:r>
        <w:t>Sinh</w:t>
      </w:r>
      <w:proofErr w:type="spellEnd"/>
      <w:r>
        <w:t>(</w:t>
      </w:r>
      <w:r>
        <w:rPr>
          <w:rFonts w:hint="eastAsia"/>
        </w:rPr>
        <w:t>Π</w:t>
      </w:r>
      <w:r>
        <w:t>)</w:t>
      </w:r>
      <w:r w:rsidR="00384161">
        <w:t>,</w:t>
      </w:r>
      <w:r w:rsidR="00384161">
        <w:rPr>
          <w:rFonts w:hint="eastAsia"/>
        </w:rPr>
        <w:t>输出11.5487393572577</w:t>
      </w:r>
    </w:p>
    <w:p w:rsidR="00384161" w:rsidRDefault="00384161" w:rsidP="00E023F4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输入Sin</w:t>
      </w:r>
      <w:r>
        <w:t>(),</w:t>
      </w:r>
      <w:r>
        <w:rPr>
          <w:rFonts w:hint="eastAsia"/>
        </w:rPr>
        <w:t>提示表达式不能以前置一元运算符结尾</w:t>
      </w:r>
    </w:p>
    <w:p w:rsidR="00384161" w:rsidRDefault="00384161" w:rsidP="00E023F4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输入Sin(</w:t>
      </w:r>
      <w:r>
        <w:t>Sin</w:t>
      </w:r>
      <w:r>
        <w:rPr>
          <w:rFonts w:hint="eastAsia"/>
        </w:rPr>
        <w:t>Π</w:t>
      </w:r>
      <w:r>
        <w:t>),</w:t>
      </w:r>
      <w:r>
        <w:rPr>
          <w:rFonts w:hint="eastAsia"/>
        </w:rPr>
        <w:t>输出</w:t>
      </w:r>
      <w:r w:rsidRPr="00384161">
        <w:t>1.22460635382238E-16</w:t>
      </w:r>
    </w:p>
    <w:p w:rsidR="00384161" w:rsidRDefault="00384161" w:rsidP="00E023F4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SinSin</w:t>
      </w:r>
      <w:proofErr w:type="spellEnd"/>
      <w:r>
        <w:rPr>
          <w:rFonts w:hint="eastAsia"/>
        </w:rPr>
        <w:t>Π，提示解析出错</w:t>
      </w:r>
    </w:p>
    <w:p w:rsidR="00E023F4" w:rsidRDefault="00384161" w:rsidP="00384161">
      <w:pPr>
        <w:pStyle w:val="af0"/>
        <w:spacing w:line="24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A1874CA" wp14:editId="6A3BA324">
            <wp:extent cx="3506525" cy="20956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350" cy="2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61" w:rsidRDefault="00384161" w:rsidP="00384161">
      <w:pPr>
        <w:pStyle w:val="af0"/>
        <w:spacing w:line="240" w:lineRule="auto"/>
        <w:ind w:left="360" w:firstLineChars="0" w:firstLine="0"/>
        <w:jc w:val="center"/>
      </w:pPr>
      <w:r>
        <w:rPr>
          <w:rFonts w:hint="eastAsia"/>
        </w:rPr>
        <w:t>图4.1</w:t>
      </w:r>
      <w:r>
        <w:t xml:space="preserve"> </w:t>
      </w:r>
      <w:r>
        <w:rPr>
          <w:rFonts w:hint="eastAsia"/>
        </w:rPr>
        <w:t>正确测试案例</w:t>
      </w:r>
    </w:p>
    <w:p w:rsidR="00384161" w:rsidRDefault="00384161" w:rsidP="00384161">
      <w:pPr>
        <w:pStyle w:val="af0"/>
        <w:spacing w:line="24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5A74B5E" wp14:editId="151FDEB1">
            <wp:extent cx="3307742" cy="1976840"/>
            <wp:effectExtent l="0" t="0" r="698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687" cy="19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61" w:rsidRPr="0003669E" w:rsidRDefault="00384161" w:rsidP="00384161">
      <w:pPr>
        <w:pStyle w:val="af0"/>
        <w:spacing w:line="240" w:lineRule="auto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图4.2</w:t>
      </w:r>
      <w:r>
        <w:t xml:space="preserve"> </w:t>
      </w:r>
      <w:r>
        <w:rPr>
          <w:rFonts w:hint="eastAsia"/>
        </w:rPr>
        <w:t>错误测试案例</w:t>
      </w:r>
    </w:p>
    <w:p w:rsidR="0003669E" w:rsidRDefault="0003669E" w:rsidP="0003669E">
      <w:pPr>
        <w:pStyle w:val="a0"/>
        <w:spacing w:line="360" w:lineRule="auto"/>
      </w:pPr>
      <w:r>
        <w:rPr>
          <w:rFonts w:hint="eastAsia"/>
        </w:rPr>
        <w:t>个人收获</w:t>
      </w:r>
    </w:p>
    <w:p w:rsidR="00384161" w:rsidRPr="00384161" w:rsidRDefault="00384161" w:rsidP="00384161">
      <w:pPr>
        <w:pStyle w:val="af0"/>
        <w:ind w:firstLine="480"/>
        <w:rPr>
          <w:rFonts w:hint="eastAsia"/>
        </w:rPr>
      </w:pPr>
      <w:r>
        <w:rPr>
          <w:rFonts w:hint="eastAsia"/>
        </w:rPr>
        <w:t>通过本次实验,熟练掌握了DLL的创建和使用，并对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>技术的布局有</w:t>
      </w:r>
      <w:r>
        <w:rPr>
          <w:rFonts w:hint="eastAsia"/>
        </w:rPr>
        <w:lastRenderedPageBreak/>
        <w:t>了了解，学会了使用逆波兰表达式算法来解析字符串表达式进行计算。此外，在写代码的过程中，也经过了几次迭代，最终才确定使用逆波兰表达式算法。这对以后的开发起到了一个警示作用，</w:t>
      </w:r>
      <w:r w:rsidR="00731337">
        <w:rPr>
          <w:rFonts w:hint="eastAsia"/>
        </w:rPr>
        <w:t>在开发伊始，就要设计良好的开发方案，否则，在开发过程中需要全部重头来过是一件很耗时耗力的事情。</w:t>
      </w:r>
    </w:p>
    <w:p w:rsidR="0003669E" w:rsidRDefault="0003669E" w:rsidP="0003669E">
      <w:pPr>
        <w:pStyle w:val="a0"/>
        <w:spacing w:line="360" w:lineRule="auto"/>
      </w:pPr>
      <w:r>
        <w:rPr>
          <w:rFonts w:hint="eastAsia"/>
        </w:rPr>
        <w:t>不足与反思</w:t>
      </w:r>
    </w:p>
    <w:p w:rsidR="003E32E7" w:rsidRDefault="00731337" w:rsidP="00731337">
      <w:pPr>
        <w:pStyle w:val="af0"/>
        <w:spacing w:line="360" w:lineRule="auto"/>
        <w:ind w:firstLineChars="0" w:firstLine="420"/>
      </w:pPr>
      <w:r>
        <w:rPr>
          <w:rFonts w:hint="eastAsia"/>
        </w:rPr>
        <w:t>功能不足：不能直接进行对输入区进行编辑，只能通过按钮进行输入，操作起来多有不便，日后可以改进为直接对输入区进行编辑和按钮输入相结合的方式，可以提高程序可用性。另外，有些表达式的支持度还不够，例如</w:t>
      </w:r>
      <w:proofErr w:type="spellStart"/>
      <w:r>
        <w:rPr>
          <w:rFonts w:hint="eastAsia"/>
        </w:rPr>
        <w:t>SinSin</w:t>
      </w:r>
      <w:proofErr w:type="spellEnd"/>
      <w:r>
        <w:rPr>
          <w:rFonts w:hint="eastAsia"/>
        </w:rPr>
        <w:t>Π这样的表达式，用户实际书写的时候是不会带括号的，但是本计算器不带括号无法正常进行解析，这也是有待改进的一个方面。还有一点，支持的运算符还不够多，目前只能进行数值计算，不能进行矩阵运算。</w:t>
      </w:r>
    </w:p>
    <w:p w:rsidR="00731337" w:rsidRDefault="00731337" w:rsidP="00731337">
      <w:pPr>
        <w:pStyle w:val="af0"/>
        <w:spacing w:line="360" w:lineRule="auto"/>
        <w:ind w:firstLineChars="0" w:firstLine="420"/>
        <w:rPr>
          <w:rFonts w:hint="eastAsia"/>
        </w:rPr>
      </w:pPr>
      <w:r>
        <w:rPr>
          <w:rFonts w:hint="eastAsia"/>
        </w:rPr>
        <w:t>改进方向：对字符串表达式的解析可以参考编译原理的词法分析，这样就可以实现对输入区直接进行编辑的功能。对</w:t>
      </w:r>
      <w:proofErr w:type="spellStart"/>
      <w:r>
        <w:rPr>
          <w:rFonts w:hint="eastAsia"/>
        </w:rPr>
        <w:t>SinSin</w:t>
      </w:r>
      <w:proofErr w:type="spellEnd"/>
      <w:r>
        <w:rPr>
          <w:rFonts w:hint="eastAsia"/>
        </w:rPr>
        <w:t>Π</w:t>
      </w:r>
      <w:r>
        <w:rPr>
          <w:rFonts w:hint="eastAsia"/>
        </w:rPr>
        <w:t>的支持度不够，主要是逆波兰表达式的缺陷，需要加以改进。对于运算符的支持，很容易实现只需要添加相应按钮即可。对于矩阵运算，可以考虑使用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和C#混合编程，利用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编写相应矩阵运算函数，然后编译为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文件，在C#中调用。</w:t>
      </w:r>
      <w:bookmarkStart w:id="25" w:name="_GoBack"/>
      <w:bookmarkEnd w:id="25"/>
    </w:p>
    <w:p w:rsidR="00346E69" w:rsidRPr="003E32E7" w:rsidRDefault="00346E69" w:rsidP="00137A0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E32E7" w:rsidRPr="003E32E7" w:rsidRDefault="003E32E7" w:rsidP="00137A04">
      <w:pPr>
        <w:pStyle w:val="af6"/>
        <w:spacing w:line="360" w:lineRule="auto"/>
      </w:pPr>
    </w:p>
    <w:p w:rsidR="003E32E7" w:rsidRPr="003E32E7" w:rsidRDefault="003E32E7" w:rsidP="00137A04">
      <w:pPr>
        <w:pStyle w:val="af6"/>
        <w:spacing w:line="360" w:lineRule="auto"/>
      </w:pPr>
    </w:p>
    <w:p w:rsidR="003E32E7" w:rsidRPr="003E32E7" w:rsidRDefault="003E32E7" w:rsidP="00137A04">
      <w:pPr>
        <w:pStyle w:val="af6"/>
        <w:spacing w:line="360" w:lineRule="auto"/>
      </w:pPr>
    </w:p>
    <w:p w:rsidR="00D028D8" w:rsidRDefault="00D028D8" w:rsidP="00137A04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br w:type="page"/>
      </w:r>
    </w:p>
    <w:p w:rsidR="003E32E7" w:rsidRPr="003E32E7" w:rsidRDefault="003E32E7" w:rsidP="00137A04">
      <w:pPr>
        <w:pStyle w:val="af6"/>
        <w:spacing w:line="360" w:lineRule="auto"/>
      </w:pPr>
    </w:p>
    <w:p w:rsidR="003E32E7" w:rsidRPr="003E32E7" w:rsidRDefault="003E32E7" w:rsidP="00137A04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  <w:r w:rsidRPr="003E32E7">
        <w:rPr>
          <w:rFonts w:ascii="宋体" w:eastAsia="宋体" w:hAnsi="宋体" w:cs="Times New Roman" w:hint="eastAsia"/>
          <w:sz w:val="32"/>
          <w:szCs w:val="32"/>
        </w:rPr>
        <w:t>教师评语评分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</w:rPr>
        <w:t>评语：</w:t>
      </w: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  <w:u w:val="single"/>
        </w:rPr>
      </w:pP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Cs w:val="24"/>
          <w:u w:val="single"/>
        </w:rPr>
      </w:pP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Cs w:val="24"/>
          <w:u w:val="single"/>
        </w:rPr>
      </w:pP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3E32E7">
        <w:rPr>
          <w:rFonts w:ascii="宋体" w:eastAsia="宋体" w:hAnsi="宋体" w:cs="Times New Roman" w:hint="eastAsia"/>
          <w:szCs w:val="24"/>
        </w:rPr>
        <w:t xml:space="preserve">                              </w:t>
      </w:r>
      <w:r w:rsidRPr="003E32E7">
        <w:rPr>
          <w:rFonts w:ascii="宋体" w:eastAsia="宋体" w:hAnsi="宋体" w:cs="Times New Roman" w:hint="eastAsia"/>
          <w:sz w:val="28"/>
          <w:szCs w:val="28"/>
        </w:rPr>
        <w:t xml:space="preserve">        评分：</w:t>
      </w:r>
      <w:r w:rsidRPr="003E32E7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</w:t>
      </w:r>
      <w:r w:rsidRPr="003E32E7">
        <w:rPr>
          <w:rFonts w:ascii="宋体" w:eastAsia="宋体" w:hAnsi="宋体" w:cs="Times New Roman" w:hint="eastAsia"/>
          <w:sz w:val="28"/>
          <w:szCs w:val="28"/>
        </w:rPr>
        <w:t xml:space="preserve">             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3E32E7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评阅人：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3E32E7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   年     月    日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3E32E7">
        <w:rPr>
          <w:rFonts w:ascii="宋体" w:eastAsia="宋体" w:hAnsi="宋体" w:cs="Times New Roman" w:hint="eastAsia"/>
          <w:sz w:val="28"/>
          <w:szCs w:val="28"/>
        </w:rPr>
        <w:t>（备注：对该实验报告给予优点和不足的评价，并给出百分之评分。）</w:t>
      </w:r>
    </w:p>
    <w:p w:rsidR="003E32E7" w:rsidRPr="003E32E7" w:rsidRDefault="003E32E7" w:rsidP="00137A04">
      <w:pPr>
        <w:spacing w:line="360" w:lineRule="auto"/>
        <w:jc w:val="left"/>
        <w:rPr>
          <w:rFonts w:ascii="宋体" w:eastAsia="宋体" w:hAnsi="宋体" w:cs="Times New Roman"/>
          <w:szCs w:val="24"/>
        </w:rPr>
      </w:pPr>
      <w:r w:rsidRPr="003E32E7">
        <w:rPr>
          <w:rFonts w:ascii="宋体" w:eastAsia="宋体" w:hAnsi="宋体" w:cs="Times New Roman" w:hint="eastAsia"/>
          <w:szCs w:val="24"/>
        </w:rPr>
        <w:t xml:space="preserve">                                                        </w:t>
      </w:r>
    </w:p>
    <w:p w:rsidR="000E7633" w:rsidRPr="000E7633" w:rsidRDefault="000E7633" w:rsidP="00137A04">
      <w:pPr>
        <w:spacing w:line="360" w:lineRule="auto"/>
      </w:pPr>
    </w:p>
    <w:sectPr w:rsidR="000E7633" w:rsidRPr="000E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E07" w:rsidRDefault="00452E07" w:rsidP="00A3749C">
      <w:r>
        <w:separator/>
      </w:r>
    </w:p>
  </w:endnote>
  <w:endnote w:type="continuationSeparator" w:id="0">
    <w:p w:rsidR="00452E07" w:rsidRDefault="00452E07" w:rsidP="00A3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E07" w:rsidRDefault="00452E07" w:rsidP="00A3749C">
      <w:r>
        <w:separator/>
      </w:r>
    </w:p>
  </w:footnote>
  <w:footnote w:type="continuationSeparator" w:id="0">
    <w:p w:rsidR="00452E07" w:rsidRDefault="00452E07" w:rsidP="00A3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C8987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21CD6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46237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8FE219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11C4A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328D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9ED6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3EEB7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F68D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DA629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5C5402"/>
    <w:multiLevelType w:val="hybridMultilevel"/>
    <w:tmpl w:val="2CB440B4"/>
    <w:lvl w:ilvl="0" w:tplc="90720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9F799B"/>
    <w:multiLevelType w:val="hybridMultilevel"/>
    <w:tmpl w:val="63C03816"/>
    <w:lvl w:ilvl="0" w:tplc="2BBC27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451966"/>
    <w:multiLevelType w:val="hybridMultilevel"/>
    <w:tmpl w:val="FD4AC2DA"/>
    <w:lvl w:ilvl="0" w:tplc="689C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1A2A6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0E1E17"/>
    <w:multiLevelType w:val="hybridMultilevel"/>
    <w:tmpl w:val="5C1E58A4"/>
    <w:lvl w:ilvl="0" w:tplc="B1F0B4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540176"/>
    <w:multiLevelType w:val="hybridMultilevel"/>
    <w:tmpl w:val="57B8B20A"/>
    <w:lvl w:ilvl="0" w:tplc="10B0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5866BA"/>
    <w:multiLevelType w:val="multilevel"/>
    <w:tmpl w:val="A29E37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00D0FD6"/>
    <w:multiLevelType w:val="multilevel"/>
    <w:tmpl w:val="852A1E92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．%2．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1E904E3"/>
    <w:multiLevelType w:val="hybridMultilevel"/>
    <w:tmpl w:val="10BEA4FC"/>
    <w:lvl w:ilvl="0" w:tplc="CC580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0628F0"/>
    <w:multiLevelType w:val="multilevel"/>
    <w:tmpl w:val="8B28F39A"/>
    <w:lvl w:ilvl="0">
      <w:start w:val="1"/>
      <w:numFmt w:val="decimal"/>
      <w:pStyle w:val="a"/>
      <w:lvlText w:val="%1"/>
      <w:lvlJc w:val="left"/>
      <w:pPr>
        <w:ind w:left="1559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734451CF"/>
    <w:multiLevelType w:val="hybridMultilevel"/>
    <w:tmpl w:val="523093C0"/>
    <w:lvl w:ilvl="0" w:tplc="AB72B6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ADA49C6"/>
    <w:multiLevelType w:val="multilevel"/>
    <w:tmpl w:val="F8324D1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2"/>
  </w:num>
  <w:num w:numId="20">
    <w:abstractNumId w:val="19"/>
  </w:num>
  <w:num w:numId="21">
    <w:abstractNumId w:val="14"/>
  </w:num>
  <w:num w:numId="22">
    <w:abstractNumId w:val="11"/>
  </w:num>
  <w:num w:numId="23">
    <w:abstractNumId w:val="17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74"/>
    <w:rsid w:val="00025FD2"/>
    <w:rsid w:val="0003669E"/>
    <w:rsid w:val="00070110"/>
    <w:rsid w:val="000956DB"/>
    <w:rsid w:val="000E7633"/>
    <w:rsid w:val="000F1494"/>
    <w:rsid w:val="000F4309"/>
    <w:rsid w:val="00137A04"/>
    <w:rsid w:val="00143074"/>
    <w:rsid w:val="001B1888"/>
    <w:rsid w:val="00237DC4"/>
    <w:rsid w:val="00245920"/>
    <w:rsid w:val="0024721F"/>
    <w:rsid w:val="002A5295"/>
    <w:rsid w:val="002B19D5"/>
    <w:rsid w:val="002B3E8F"/>
    <w:rsid w:val="002C0DE9"/>
    <w:rsid w:val="002E30D3"/>
    <w:rsid w:val="002F5AFE"/>
    <w:rsid w:val="0033161D"/>
    <w:rsid w:val="0033374A"/>
    <w:rsid w:val="00346E69"/>
    <w:rsid w:val="0035292C"/>
    <w:rsid w:val="00384161"/>
    <w:rsid w:val="003E32E7"/>
    <w:rsid w:val="004224B7"/>
    <w:rsid w:val="004309B3"/>
    <w:rsid w:val="00452E07"/>
    <w:rsid w:val="004A787E"/>
    <w:rsid w:val="004B2B8A"/>
    <w:rsid w:val="004F5181"/>
    <w:rsid w:val="00502A46"/>
    <w:rsid w:val="005466A1"/>
    <w:rsid w:val="00582E50"/>
    <w:rsid w:val="005862DB"/>
    <w:rsid w:val="00597381"/>
    <w:rsid w:val="005A04C2"/>
    <w:rsid w:val="005C6D85"/>
    <w:rsid w:val="005E59D1"/>
    <w:rsid w:val="005F7CF0"/>
    <w:rsid w:val="00605A5E"/>
    <w:rsid w:val="0061473F"/>
    <w:rsid w:val="00615C0E"/>
    <w:rsid w:val="00654232"/>
    <w:rsid w:val="00677A86"/>
    <w:rsid w:val="006958D9"/>
    <w:rsid w:val="006B2D13"/>
    <w:rsid w:val="006B5B14"/>
    <w:rsid w:val="006C5398"/>
    <w:rsid w:val="00703A69"/>
    <w:rsid w:val="00727D53"/>
    <w:rsid w:val="00731337"/>
    <w:rsid w:val="00771120"/>
    <w:rsid w:val="00790D2D"/>
    <w:rsid w:val="007E245D"/>
    <w:rsid w:val="00817E52"/>
    <w:rsid w:val="00831820"/>
    <w:rsid w:val="0087044D"/>
    <w:rsid w:val="008874CB"/>
    <w:rsid w:val="008A3ACD"/>
    <w:rsid w:val="008D579C"/>
    <w:rsid w:val="009C3DCC"/>
    <w:rsid w:val="009D0B35"/>
    <w:rsid w:val="00A25BAD"/>
    <w:rsid w:val="00A3749C"/>
    <w:rsid w:val="00B13BE8"/>
    <w:rsid w:val="00B25214"/>
    <w:rsid w:val="00BA1502"/>
    <w:rsid w:val="00BA3C80"/>
    <w:rsid w:val="00BB1B39"/>
    <w:rsid w:val="00CD1AE7"/>
    <w:rsid w:val="00D028D8"/>
    <w:rsid w:val="00D06D20"/>
    <w:rsid w:val="00D15F44"/>
    <w:rsid w:val="00D319A4"/>
    <w:rsid w:val="00D924D8"/>
    <w:rsid w:val="00E023F4"/>
    <w:rsid w:val="00E1444D"/>
    <w:rsid w:val="00E41653"/>
    <w:rsid w:val="00E57EAB"/>
    <w:rsid w:val="00E60193"/>
    <w:rsid w:val="00E93D7F"/>
    <w:rsid w:val="00F14485"/>
    <w:rsid w:val="00F213B8"/>
    <w:rsid w:val="00FC5975"/>
    <w:rsid w:val="00F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5170"/>
  <w15:chartTrackingRefBased/>
  <w15:docId w15:val="{6CEFD0CF-A5D2-4AAF-824A-9985149A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uiPriority w:val="1"/>
    <w:rsid w:val="00245920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rsid w:val="00352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2F5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封面实验报告标题"/>
    <w:uiPriority w:val="2"/>
    <w:qFormat/>
    <w:rsid w:val="00025FD2"/>
    <w:pPr>
      <w:ind w:left="480"/>
      <w:jc w:val="center"/>
    </w:pPr>
    <w:rPr>
      <w:rFonts w:ascii="宋体" w:eastAsia="宋体" w:hAnsi="宋体" w:cs="Times New Roman"/>
      <w:b/>
      <w:sz w:val="52"/>
      <w:szCs w:val="52"/>
    </w:rPr>
  </w:style>
  <w:style w:type="paragraph" w:customStyle="1" w:styleId="a8">
    <w:name w:val="封面报告题目"/>
    <w:link w:val="a9"/>
    <w:uiPriority w:val="2"/>
    <w:qFormat/>
    <w:rsid w:val="005C6D85"/>
    <w:pPr>
      <w:spacing w:line="640" w:lineRule="exact"/>
      <w:jc w:val="center"/>
    </w:pPr>
    <w:rPr>
      <w:rFonts w:ascii="黑体" w:eastAsia="黑体" w:hAnsi="Times New Roman" w:cs="Times New Roman"/>
      <w:b/>
      <w:sz w:val="44"/>
      <w:szCs w:val="44"/>
    </w:rPr>
  </w:style>
  <w:style w:type="character" w:customStyle="1" w:styleId="a9">
    <w:name w:val="封面报告题目 字符"/>
    <w:basedOn w:val="a4"/>
    <w:link w:val="a8"/>
    <w:uiPriority w:val="2"/>
    <w:rsid w:val="00245920"/>
    <w:rPr>
      <w:rFonts w:ascii="黑体" w:eastAsia="黑体" w:hAnsi="Times New Roman" w:cs="Times New Roman"/>
      <w:b/>
      <w:sz w:val="44"/>
      <w:szCs w:val="44"/>
    </w:rPr>
  </w:style>
  <w:style w:type="paragraph" w:styleId="aa">
    <w:name w:val="header"/>
    <w:basedOn w:val="a3"/>
    <w:link w:val="ab"/>
    <w:uiPriority w:val="99"/>
    <w:unhideWhenUsed/>
    <w:rsid w:val="00A37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4"/>
    <w:link w:val="aa"/>
    <w:uiPriority w:val="99"/>
    <w:rsid w:val="00A3749C"/>
    <w:rPr>
      <w:sz w:val="18"/>
      <w:szCs w:val="18"/>
    </w:rPr>
  </w:style>
  <w:style w:type="paragraph" w:styleId="ac">
    <w:name w:val="footer"/>
    <w:basedOn w:val="a3"/>
    <w:link w:val="ad"/>
    <w:uiPriority w:val="99"/>
    <w:unhideWhenUsed/>
    <w:rsid w:val="00A37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4"/>
    <w:link w:val="ac"/>
    <w:uiPriority w:val="99"/>
    <w:rsid w:val="00A3749C"/>
    <w:rPr>
      <w:sz w:val="18"/>
      <w:szCs w:val="18"/>
    </w:rPr>
  </w:style>
  <w:style w:type="paragraph" w:customStyle="1" w:styleId="ae">
    <w:name w:val="中文摘要、结论、参考文献标题"/>
    <w:basedOn w:val="a3"/>
    <w:link w:val="af"/>
    <w:uiPriority w:val="1"/>
    <w:qFormat/>
    <w:rsid w:val="003E32E7"/>
    <w:pPr>
      <w:jc w:val="center"/>
    </w:pPr>
    <w:rPr>
      <w:rFonts w:ascii="黑体" w:eastAsia="黑体" w:hAnsi="Times New Roman" w:cs="Times New Roman"/>
      <w:sz w:val="36"/>
      <w:szCs w:val="36"/>
    </w:rPr>
  </w:style>
  <w:style w:type="paragraph" w:customStyle="1" w:styleId="af0">
    <w:name w:val="论文正文"/>
    <w:basedOn w:val="a3"/>
    <w:link w:val="af1"/>
    <w:qFormat/>
    <w:rsid w:val="00346E69"/>
    <w:pPr>
      <w:spacing w:line="460" w:lineRule="exact"/>
      <w:ind w:firstLineChars="200" w:firstLine="200"/>
    </w:pPr>
    <w:rPr>
      <w:rFonts w:ascii="宋体" w:eastAsia="宋体" w:hAnsi="宋体" w:cs="Times New Roman"/>
      <w:sz w:val="24"/>
      <w:szCs w:val="24"/>
    </w:rPr>
  </w:style>
  <w:style w:type="character" w:customStyle="1" w:styleId="af">
    <w:name w:val="中文摘要、结论、参考文献标题 字符"/>
    <w:basedOn w:val="a4"/>
    <w:link w:val="ae"/>
    <w:uiPriority w:val="1"/>
    <w:rsid w:val="00245920"/>
    <w:rPr>
      <w:rFonts w:ascii="黑体" w:eastAsia="黑体" w:hAnsi="Times New Roman" w:cs="Times New Roman"/>
      <w:sz w:val="36"/>
      <w:szCs w:val="36"/>
    </w:rPr>
  </w:style>
  <w:style w:type="paragraph" w:customStyle="1" w:styleId="af2">
    <w:name w:val="中文关键词标题"/>
    <w:link w:val="af3"/>
    <w:uiPriority w:val="1"/>
    <w:qFormat/>
    <w:rsid w:val="0024721F"/>
    <w:pPr>
      <w:spacing w:line="360" w:lineRule="auto"/>
    </w:pPr>
    <w:rPr>
      <w:rFonts w:ascii="黑体" w:eastAsia="黑体" w:hAnsi="Times New Roman" w:cs="Times New Roman"/>
      <w:b/>
      <w:sz w:val="24"/>
      <w:szCs w:val="24"/>
    </w:rPr>
  </w:style>
  <w:style w:type="character" w:customStyle="1" w:styleId="af1">
    <w:name w:val="论文正文 字符"/>
    <w:basedOn w:val="a4"/>
    <w:link w:val="af0"/>
    <w:rsid w:val="00346E69"/>
    <w:rPr>
      <w:rFonts w:ascii="宋体" w:eastAsia="宋体" w:hAnsi="宋体" w:cs="Times New Roman"/>
      <w:sz w:val="24"/>
      <w:szCs w:val="24"/>
    </w:rPr>
  </w:style>
  <w:style w:type="paragraph" w:customStyle="1" w:styleId="af4">
    <w:name w:val="中文关键词"/>
    <w:link w:val="af5"/>
    <w:uiPriority w:val="1"/>
    <w:qFormat/>
    <w:rsid w:val="003E32E7"/>
    <w:pPr>
      <w:spacing w:line="36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af3">
    <w:name w:val="中文关键词标题 字符"/>
    <w:basedOn w:val="a4"/>
    <w:link w:val="af2"/>
    <w:uiPriority w:val="1"/>
    <w:rsid w:val="00245920"/>
    <w:rPr>
      <w:rFonts w:ascii="黑体" w:eastAsia="黑体" w:hAnsi="Times New Roman" w:cs="Times New Roman"/>
      <w:b/>
      <w:sz w:val="24"/>
      <w:szCs w:val="24"/>
    </w:rPr>
  </w:style>
  <w:style w:type="paragraph" w:customStyle="1" w:styleId="af6">
    <w:name w:val="中文摘要、结论、参考文献内容"/>
    <w:basedOn w:val="af0"/>
    <w:link w:val="af7"/>
    <w:uiPriority w:val="1"/>
    <w:qFormat/>
    <w:rsid w:val="00346E69"/>
    <w:pPr>
      <w:wordWrap w:val="0"/>
      <w:ind w:firstLineChars="0" w:firstLine="0"/>
      <w:jc w:val="left"/>
    </w:pPr>
  </w:style>
  <w:style w:type="character" w:customStyle="1" w:styleId="af5">
    <w:name w:val="中文关键词 字符"/>
    <w:basedOn w:val="a4"/>
    <w:link w:val="af4"/>
    <w:uiPriority w:val="1"/>
    <w:rsid w:val="00245920"/>
    <w:rPr>
      <w:rFonts w:ascii="宋体" w:eastAsia="宋体" w:hAnsi="宋体" w:cs="Times New Roman"/>
      <w:sz w:val="24"/>
      <w:szCs w:val="24"/>
    </w:rPr>
  </w:style>
  <w:style w:type="paragraph" w:customStyle="1" w:styleId="a">
    <w:name w:val="各章标题"/>
    <w:next w:val="af0"/>
    <w:link w:val="af8"/>
    <w:uiPriority w:val="1"/>
    <w:qFormat/>
    <w:rsid w:val="009C3DCC"/>
    <w:pPr>
      <w:numPr>
        <w:numId w:val="14"/>
      </w:numPr>
      <w:spacing w:beforeLines="80" w:before="249" w:afterLines="50" w:after="156"/>
      <w:ind w:left="2268"/>
      <w:outlineLvl w:val="0"/>
    </w:pPr>
    <w:rPr>
      <w:rFonts w:ascii="黑体" w:eastAsia="黑体" w:hAnsi="Times New Roman" w:cs="Times New Roman"/>
      <w:b/>
      <w:sz w:val="36"/>
      <w:szCs w:val="36"/>
    </w:rPr>
  </w:style>
  <w:style w:type="character" w:customStyle="1" w:styleId="af7">
    <w:name w:val="中文摘要、结论、参考文献内容 字符"/>
    <w:basedOn w:val="af1"/>
    <w:link w:val="af6"/>
    <w:uiPriority w:val="1"/>
    <w:rsid w:val="00245920"/>
    <w:rPr>
      <w:rFonts w:ascii="宋体" w:eastAsia="宋体" w:hAnsi="宋体" w:cs="Times New Roman"/>
      <w:sz w:val="24"/>
      <w:szCs w:val="24"/>
    </w:rPr>
  </w:style>
  <w:style w:type="paragraph" w:customStyle="1" w:styleId="a0">
    <w:name w:val="各节的一级标题"/>
    <w:next w:val="af0"/>
    <w:link w:val="af9"/>
    <w:qFormat/>
    <w:rsid w:val="000F1494"/>
    <w:pPr>
      <w:numPr>
        <w:ilvl w:val="1"/>
        <w:numId w:val="14"/>
      </w:numPr>
      <w:outlineLvl w:val="1"/>
    </w:pPr>
    <w:rPr>
      <w:rFonts w:ascii="宋体" w:eastAsia="宋体" w:hAnsi="宋体" w:cs="Times New Roman"/>
      <w:b/>
      <w:sz w:val="28"/>
      <w:szCs w:val="24"/>
    </w:rPr>
  </w:style>
  <w:style w:type="character" w:customStyle="1" w:styleId="af8">
    <w:name w:val="各章标题 字符"/>
    <w:basedOn w:val="a4"/>
    <w:link w:val="a"/>
    <w:uiPriority w:val="1"/>
    <w:rsid w:val="009C3DCC"/>
    <w:rPr>
      <w:rFonts w:ascii="黑体" w:eastAsia="黑体" w:hAnsi="Times New Roman" w:cs="Times New Roman"/>
      <w:b/>
      <w:sz w:val="36"/>
      <w:szCs w:val="36"/>
    </w:rPr>
  </w:style>
  <w:style w:type="paragraph" w:customStyle="1" w:styleId="a1">
    <w:name w:val="各节的二级标题"/>
    <w:basedOn w:val="a3"/>
    <w:link w:val="afa"/>
    <w:uiPriority w:val="1"/>
    <w:qFormat/>
    <w:rsid w:val="000F1494"/>
    <w:pPr>
      <w:numPr>
        <w:ilvl w:val="2"/>
        <w:numId w:val="14"/>
      </w:numPr>
      <w:spacing w:line="480" w:lineRule="auto"/>
      <w:jc w:val="left"/>
      <w:outlineLvl w:val="2"/>
    </w:pPr>
    <w:rPr>
      <w:rFonts w:ascii="黑体" w:eastAsia="黑体" w:hAnsi="宋体" w:cs="Times New Roman"/>
      <w:b/>
      <w:sz w:val="24"/>
      <w:szCs w:val="24"/>
    </w:rPr>
  </w:style>
  <w:style w:type="character" w:customStyle="1" w:styleId="af9">
    <w:name w:val="各节的一级标题 字符"/>
    <w:basedOn w:val="a4"/>
    <w:link w:val="a0"/>
    <w:rsid w:val="000F1494"/>
    <w:rPr>
      <w:rFonts w:ascii="宋体" w:eastAsia="宋体" w:hAnsi="宋体" w:cs="Times New Roman"/>
      <w:b/>
      <w:sz w:val="28"/>
      <w:szCs w:val="24"/>
    </w:rPr>
  </w:style>
  <w:style w:type="paragraph" w:customStyle="1" w:styleId="a2">
    <w:name w:val="各节的三级标题"/>
    <w:basedOn w:val="a3"/>
    <w:link w:val="afb"/>
    <w:uiPriority w:val="1"/>
    <w:qFormat/>
    <w:rsid w:val="002F5AFE"/>
    <w:pPr>
      <w:numPr>
        <w:ilvl w:val="3"/>
        <w:numId w:val="14"/>
      </w:numPr>
      <w:spacing w:line="360" w:lineRule="auto"/>
      <w:outlineLvl w:val="3"/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afa">
    <w:name w:val="各节的二级标题 字符"/>
    <w:basedOn w:val="a4"/>
    <w:link w:val="a1"/>
    <w:uiPriority w:val="1"/>
    <w:rsid w:val="000F1494"/>
    <w:rPr>
      <w:rFonts w:ascii="黑体" w:eastAsia="黑体" w:hAnsi="宋体" w:cs="Times New Roman"/>
      <w:b/>
      <w:sz w:val="24"/>
      <w:szCs w:val="24"/>
    </w:rPr>
  </w:style>
  <w:style w:type="character" w:customStyle="1" w:styleId="10">
    <w:name w:val="标题 1 字符"/>
    <w:basedOn w:val="a4"/>
    <w:link w:val="1"/>
    <w:uiPriority w:val="9"/>
    <w:rsid w:val="0035292C"/>
    <w:rPr>
      <w:b/>
      <w:bCs/>
      <w:kern w:val="44"/>
      <w:sz w:val="44"/>
      <w:szCs w:val="44"/>
    </w:rPr>
  </w:style>
  <w:style w:type="character" w:customStyle="1" w:styleId="afb">
    <w:name w:val="各节的三级标题 字符"/>
    <w:basedOn w:val="afa"/>
    <w:link w:val="a2"/>
    <w:uiPriority w:val="1"/>
    <w:rsid w:val="002F5AFE"/>
    <w:rPr>
      <w:rFonts w:ascii="黑体" w:eastAsia="黑体" w:hAnsi="Times New Roman" w:cs="Times New Roman"/>
      <w:b/>
      <w:sz w:val="28"/>
      <w:szCs w:val="28"/>
    </w:rPr>
  </w:style>
  <w:style w:type="paragraph" w:customStyle="1" w:styleId="afc">
    <w:name w:val="名称姓名指导老师"/>
    <w:basedOn w:val="a3"/>
    <w:link w:val="afd"/>
    <w:uiPriority w:val="1"/>
    <w:qFormat/>
    <w:rsid w:val="008874CB"/>
    <w:pPr>
      <w:spacing w:line="480" w:lineRule="auto"/>
      <w:ind w:firstLineChars="900" w:firstLine="2700"/>
    </w:pPr>
    <w:rPr>
      <w:rFonts w:ascii="Times New Roman" w:eastAsia="宋体" w:hAnsi="Times New Roman" w:cs="Times New Roman"/>
      <w:sz w:val="30"/>
      <w:szCs w:val="30"/>
    </w:rPr>
  </w:style>
  <w:style w:type="paragraph" w:styleId="TOC1">
    <w:name w:val="toc 1"/>
    <w:basedOn w:val="a3"/>
    <w:next w:val="a3"/>
    <w:autoRedefine/>
    <w:uiPriority w:val="39"/>
    <w:unhideWhenUsed/>
    <w:rsid w:val="00597381"/>
    <w:pPr>
      <w:spacing w:before="240" w:after="120"/>
      <w:jc w:val="left"/>
    </w:pPr>
    <w:rPr>
      <w:rFonts w:eastAsia="黑体"/>
      <w:b/>
      <w:bCs/>
      <w:sz w:val="28"/>
      <w:szCs w:val="20"/>
    </w:rPr>
  </w:style>
  <w:style w:type="character" w:customStyle="1" w:styleId="afd">
    <w:name w:val="名称姓名指导老师 字符"/>
    <w:basedOn w:val="a4"/>
    <w:link w:val="afc"/>
    <w:uiPriority w:val="1"/>
    <w:rsid w:val="008874CB"/>
    <w:rPr>
      <w:rFonts w:ascii="Times New Roman" w:eastAsia="宋体" w:hAnsi="Times New Roman" w:cs="Times New Roman"/>
      <w:sz w:val="30"/>
      <w:szCs w:val="30"/>
    </w:rPr>
  </w:style>
  <w:style w:type="character" w:styleId="afe">
    <w:name w:val="Hyperlink"/>
    <w:basedOn w:val="a4"/>
    <w:uiPriority w:val="99"/>
    <w:unhideWhenUsed/>
    <w:rsid w:val="00790D2D"/>
    <w:rPr>
      <w:color w:val="0563C1" w:themeColor="hyperlink"/>
      <w:u w:val="single"/>
    </w:rPr>
  </w:style>
  <w:style w:type="paragraph" w:styleId="TOC">
    <w:name w:val="TOC Heading"/>
    <w:basedOn w:val="1"/>
    <w:next w:val="a3"/>
    <w:uiPriority w:val="39"/>
    <w:unhideWhenUsed/>
    <w:rsid w:val="00790D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597381"/>
    <w:pPr>
      <w:spacing w:before="120"/>
      <w:ind w:left="210"/>
      <w:jc w:val="left"/>
    </w:pPr>
    <w:rPr>
      <w:rFonts w:eastAsia="宋体"/>
      <w:iCs/>
      <w:sz w:val="24"/>
      <w:szCs w:val="20"/>
    </w:rPr>
  </w:style>
  <w:style w:type="paragraph" w:styleId="TOC3">
    <w:name w:val="toc 3"/>
    <w:basedOn w:val="a3"/>
    <w:next w:val="a3"/>
    <w:autoRedefine/>
    <w:uiPriority w:val="39"/>
    <w:unhideWhenUsed/>
    <w:rsid w:val="00597381"/>
    <w:pPr>
      <w:ind w:left="420"/>
      <w:jc w:val="left"/>
    </w:pPr>
    <w:rPr>
      <w:rFonts w:eastAsia="宋体"/>
      <w:sz w:val="24"/>
      <w:szCs w:val="20"/>
    </w:rPr>
  </w:style>
  <w:style w:type="character" w:customStyle="1" w:styleId="30">
    <w:name w:val="标题 3 字符"/>
    <w:basedOn w:val="a4"/>
    <w:link w:val="3"/>
    <w:uiPriority w:val="9"/>
    <w:semiHidden/>
    <w:rsid w:val="002F5AFE"/>
    <w:rPr>
      <w:b/>
      <w:bCs/>
      <w:sz w:val="32"/>
      <w:szCs w:val="32"/>
    </w:rPr>
  </w:style>
  <w:style w:type="paragraph" w:styleId="TOC4">
    <w:name w:val="toc 4"/>
    <w:basedOn w:val="a3"/>
    <w:next w:val="a3"/>
    <w:autoRedefine/>
    <w:uiPriority w:val="39"/>
    <w:unhideWhenUsed/>
    <w:rsid w:val="00597381"/>
    <w:pPr>
      <w:ind w:left="630"/>
      <w:jc w:val="left"/>
    </w:pPr>
    <w:rPr>
      <w:rFonts w:eastAsia="宋体"/>
      <w:sz w:val="24"/>
      <w:szCs w:val="20"/>
    </w:rPr>
  </w:style>
  <w:style w:type="paragraph" w:styleId="TOC5">
    <w:name w:val="toc 5"/>
    <w:basedOn w:val="a3"/>
    <w:next w:val="a3"/>
    <w:autoRedefine/>
    <w:uiPriority w:val="39"/>
    <w:unhideWhenUsed/>
    <w:rsid w:val="00597381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3"/>
    <w:next w:val="a3"/>
    <w:autoRedefine/>
    <w:uiPriority w:val="39"/>
    <w:unhideWhenUsed/>
    <w:rsid w:val="00597381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3"/>
    <w:next w:val="a3"/>
    <w:autoRedefine/>
    <w:uiPriority w:val="39"/>
    <w:unhideWhenUsed/>
    <w:rsid w:val="00597381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3"/>
    <w:next w:val="a3"/>
    <w:autoRedefine/>
    <w:uiPriority w:val="39"/>
    <w:unhideWhenUsed/>
    <w:rsid w:val="00597381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3"/>
    <w:next w:val="a3"/>
    <w:autoRedefine/>
    <w:uiPriority w:val="39"/>
    <w:unhideWhenUsed/>
    <w:rsid w:val="00597381"/>
    <w:pPr>
      <w:ind w:left="1680"/>
      <w:jc w:val="left"/>
    </w:pPr>
    <w:rPr>
      <w:rFonts w:eastAsiaTheme="minorHAnsi"/>
      <w:sz w:val="20"/>
      <w:szCs w:val="20"/>
    </w:rPr>
  </w:style>
  <w:style w:type="paragraph" w:customStyle="1" w:styleId="aff">
    <w:name w:val="郑重声明"/>
    <w:basedOn w:val="a3"/>
    <w:link w:val="aff0"/>
    <w:uiPriority w:val="1"/>
    <w:qFormat/>
    <w:rsid w:val="00727D53"/>
    <w:pPr>
      <w:spacing w:line="440" w:lineRule="exact"/>
      <w:ind w:firstLineChars="200" w:firstLine="883"/>
      <w:jc w:val="center"/>
    </w:pPr>
    <w:rPr>
      <w:rFonts w:ascii="宋体" w:eastAsia="宋体" w:hAnsi="宋体" w:cs="Times New Roman"/>
      <w:b/>
      <w:sz w:val="44"/>
      <w:szCs w:val="44"/>
    </w:rPr>
  </w:style>
  <w:style w:type="paragraph" w:customStyle="1" w:styleId="aff1">
    <w:name w:val="学术声明内容"/>
    <w:basedOn w:val="a3"/>
    <w:link w:val="aff2"/>
    <w:uiPriority w:val="1"/>
    <w:qFormat/>
    <w:rsid w:val="00727D53"/>
    <w:pPr>
      <w:spacing w:line="460" w:lineRule="exact"/>
      <w:ind w:firstLineChars="200" w:firstLine="560"/>
      <w:jc w:val="left"/>
    </w:pPr>
    <w:rPr>
      <w:rFonts w:ascii="宋体" w:eastAsia="宋体" w:hAnsi="宋体" w:cs="Times New Roman"/>
      <w:sz w:val="28"/>
      <w:szCs w:val="28"/>
    </w:rPr>
  </w:style>
  <w:style w:type="character" w:customStyle="1" w:styleId="aff0">
    <w:name w:val="郑重声明 字符"/>
    <w:basedOn w:val="a4"/>
    <w:link w:val="aff"/>
    <w:uiPriority w:val="1"/>
    <w:rsid w:val="00727D53"/>
    <w:rPr>
      <w:rFonts w:ascii="宋体" w:eastAsia="宋体" w:hAnsi="宋体" w:cs="Times New Roman"/>
      <w:b/>
      <w:sz w:val="44"/>
      <w:szCs w:val="44"/>
    </w:rPr>
  </w:style>
  <w:style w:type="character" w:customStyle="1" w:styleId="aff2">
    <w:name w:val="学术声明内容 字符"/>
    <w:basedOn w:val="a4"/>
    <w:link w:val="aff1"/>
    <w:uiPriority w:val="1"/>
    <w:rsid w:val="00727D53"/>
    <w:rPr>
      <w:rFonts w:ascii="宋体" w:eastAsia="宋体" w:hAnsi="宋体" w:cs="Times New Roman"/>
      <w:sz w:val="28"/>
      <w:szCs w:val="28"/>
    </w:rPr>
  </w:style>
  <w:style w:type="paragraph" w:customStyle="1" w:styleId="aff3">
    <w:name w:val="图片格式"/>
    <w:basedOn w:val="af0"/>
    <w:link w:val="aff4"/>
    <w:uiPriority w:val="1"/>
    <w:qFormat/>
    <w:rsid w:val="00615C0E"/>
    <w:pPr>
      <w:spacing w:line="240" w:lineRule="auto"/>
    </w:pPr>
  </w:style>
  <w:style w:type="character" w:customStyle="1" w:styleId="aff4">
    <w:name w:val="图片格式 字符"/>
    <w:basedOn w:val="af1"/>
    <w:link w:val="aff3"/>
    <w:uiPriority w:val="1"/>
    <w:rsid w:val="00615C0E"/>
    <w:rPr>
      <w:rFonts w:ascii="宋体" w:eastAsia="宋体" w:hAnsi="宋体" w:cs="Times New Roman"/>
      <w:sz w:val="24"/>
      <w:szCs w:val="24"/>
    </w:rPr>
  </w:style>
  <w:style w:type="paragraph" w:styleId="aff5">
    <w:name w:val="List Paragraph"/>
    <w:basedOn w:val="a3"/>
    <w:uiPriority w:val="34"/>
    <w:rsid w:val="007E2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7494;&#27721;&#22823;&#23398;\&#27494;&#22823;\&#35770;&#25991;&#23454;&#39564;&#25253;&#21578;&#27169;&#26495;\&#27494;&#27721;&#22823;&#23398;&#35745;&#31639;&#26426;&#23398;&#38498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F433-9E19-4D26-BE18-698FF3FB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武汉大学计算机学院实验报告模板.dotx</Template>
  <TotalTime>439</TotalTime>
  <Pages>21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Zhou Qian</cp:lastModifiedBy>
  <cp:revision>4</cp:revision>
  <dcterms:created xsi:type="dcterms:W3CDTF">2019-11-08T08:25:00Z</dcterms:created>
  <dcterms:modified xsi:type="dcterms:W3CDTF">2019-12-26T14:15:00Z</dcterms:modified>
</cp:coreProperties>
</file>